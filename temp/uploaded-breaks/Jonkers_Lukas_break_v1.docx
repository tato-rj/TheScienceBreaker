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3925" w14:textId="264D9663" w:rsidR="00197179" w:rsidRPr="008130ED" w:rsidRDefault="00197179" w:rsidP="00197179">
      <w:pPr>
        <w:contextualSpacing/>
        <w:rPr>
          <w:rFonts w:ascii="Helvetica" w:hAnsi="Helvetica" w:cs="Arial"/>
          <w:b/>
          <w:sz w:val="22"/>
          <w:szCs w:val="22"/>
          <w:lang w:val="en-GB"/>
        </w:rPr>
      </w:pPr>
      <w:r w:rsidRPr="008130ED">
        <w:rPr>
          <w:rFonts w:ascii="Helvetica" w:hAnsi="Helvetica" w:cs="Arial"/>
          <w:b/>
          <w:sz w:val="22"/>
          <w:szCs w:val="22"/>
          <w:lang w:val="en-GB"/>
        </w:rPr>
        <w:t>Original Article</w:t>
      </w:r>
      <w:r w:rsidR="00977517" w:rsidRPr="008130ED">
        <w:rPr>
          <w:rFonts w:ascii="Helvetica" w:hAnsi="Helvetica" w:cs="Arial"/>
          <w:b/>
          <w:sz w:val="22"/>
          <w:szCs w:val="22"/>
          <w:lang w:val="en-GB"/>
        </w:rPr>
        <w:t xml:space="preserve"> (DOI)</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10.1038/s41586-019-1230-3</w:t>
      </w:r>
    </w:p>
    <w:p w14:paraId="0ADCFAF7" w14:textId="24401CDA" w:rsidR="0031019B" w:rsidRPr="008130ED" w:rsidRDefault="00197179" w:rsidP="00197179">
      <w:pPr>
        <w:contextualSpacing/>
        <w:rPr>
          <w:rFonts w:ascii="Helvetica" w:hAnsi="Helvetica" w:cs="Arial"/>
          <w:sz w:val="22"/>
          <w:szCs w:val="22"/>
          <w:lang w:val="en-GB"/>
        </w:rPr>
      </w:pPr>
      <w:r w:rsidRPr="008130ED">
        <w:rPr>
          <w:rFonts w:ascii="Helvetica" w:hAnsi="Helvetica" w:cs="Arial"/>
          <w:b/>
          <w:sz w:val="22"/>
          <w:szCs w:val="22"/>
          <w:lang w:val="en-GB"/>
        </w:rPr>
        <w:t>Author(s):</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Lukas Jonkers</w:t>
      </w:r>
    </w:p>
    <w:p w14:paraId="5A9483E3" w14:textId="0B28C61B" w:rsidR="00C77B17" w:rsidRPr="008130ED" w:rsidRDefault="00C77B17" w:rsidP="00197179">
      <w:pPr>
        <w:contextualSpacing/>
        <w:rPr>
          <w:rFonts w:ascii="Helvetica" w:hAnsi="Helvetica" w:cs="Arial"/>
          <w:b/>
          <w:sz w:val="22"/>
          <w:szCs w:val="22"/>
          <w:lang w:val="en-GB"/>
        </w:rPr>
      </w:pPr>
      <w:r w:rsidRPr="008130ED">
        <w:rPr>
          <w:rFonts w:ascii="Helvetica" w:hAnsi="Helvetica" w:cs="Arial"/>
          <w:b/>
          <w:sz w:val="22"/>
          <w:szCs w:val="22"/>
          <w:lang w:val="en-GB"/>
        </w:rPr>
        <w:t>Position:</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postdoctoral researcher</w:t>
      </w:r>
    </w:p>
    <w:p w14:paraId="0E94711C" w14:textId="47C8529B" w:rsidR="0031019B" w:rsidRPr="008130ED" w:rsidRDefault="0031019B" w:rsidP="00197179">
      <w:pPr>
        <w:contextualSpacing/>
        <w:rPr>
          <w:rFonts w:ascii="Helvetica" w:hAnsi="Helvetica" w:cs="Arial"/>
          <w:b/>
          <w:sz w:val="22"/>
          <w:szCs w:val="22"/>
          <w:lang w:val="en-GB"/>
        </w:rPr>
      </w:pPr>
      <w:r w:rsidRPr="008130ED">
        <w:rPr>
          <w:rFonts w:ascii="Helvetica" w:hAnsi="Helvetica" w:cs="Arial"/>
          <w:b/>
          <w:sz w:val="22"/>
          <w:szCs w:val="22"/>
          <w:lang w:val="en-GB"/>
        </w:rPr>
        <w:t>Affiliations:</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 xml:space="preserve">MARUM </w:t>
      </w:r>
      <w:proofErr w:type="spellStart"/>
      <w:r w:rsidR="00EA56FE" w:rsidRPr="008130ED">
        <w:rPr>
          <w:rFonts w:ascii="Helvetica" w:hAnsi="Helvetica" w:cs="Arial"/>
          <w:sz w:val="22"/>
          <w:szCs w:val="22"/>
          <w:lang w:val="en-GB"/>
        </w:rPr>
        <w:t>center</w:t>
      </w:r>
      <w:proofErr w:type="spellEnd"/>
      <w:r w:rsidR="00EA56FE" w:rsidRPr="008130ED">
        <w:rPr>
          <w:rFonts w:ascii="Helvetica" w:hAnsi="Helvetica" w:cs="Arial"/>
          <w:sz w:val="22"/>
          <w:szCs w:val="22"/>
          <w:lang w:val="en-GB"/>
        </w:rPr>
        <w:t xml:space="preserve"> for marine environmental sciences. University of Bremen</w:t>
      </w:r>
    </w:p>
    <w:p w14:paraId="6FC40A3F" w14:textId="1FA75EE0" w:rsidR="00BB12AD" w:rsidRPr="008130ED" w:rsidRDefault="00BB12AD" w:rsidP="00BB12AD">
      <w:pPr>
        <w:contextualSpacing/>
        <w:rPr>
          <w:rFonts w:ascii="Helvetica" w:hAnsi="Helvetica" w:cs="Arial"/>
          <w:sz w:val="22"/>
          <w:szCs w:val="22"/>
          <w:lang w:val="en-GB"/>
        </w:rPr>
      </w:pPr>
      <w:r w:rsidRPr="008130ED">
        <w:rPr>
          <w:rFonts w:ascii="Helvetica" w:hAnsi="Helvetica" w:cs="Arial"/>
          <w:b/>
          <w:sz w:val="22"/>
          <w:szCs w:val="22"/>
          <w:lang w:val="en-GB"/>
        </w:rPr>
        <w:t>Corresponding Author:</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Lukas Jonkers</w:t>
      </w:r>
    </w:p>
    <w:p w14:paraId="4ECA133D" w14:textId="77777777" w:rsidR="00197179" w:rsidRPr="008130ED" w:rsidRDefault="00197179" w:rsidP="00197179">
      <w:pPr>
        <w:contextualSpacing/>
        <w:rPr>
          <w:rFonts w:ascii="Helvetica" w:hAnsi="Helvetica" w:cs="Arial"/>
          <w:sz w:val="22"/>
          <w:szCs w:val="22"/>
          <w:lang w:val="en-GB"/>
        </w:rPr>
      </w:pPr>
      <w:r w:rsidRPr="008130ED">
        <w:rPr>
          <w:rFonts w:ascii="Helvetica" w:hAnsi="Helvetica" w:cs="Arial"/>
          <w:b/>
          <w:sz w:val="22"/>
          <w:szCs w:val="22"/>
          <w:lang w:val="en-GB"/>
        </w:rPr>
        <w:t>Word count</w:t>
      </w:r>
      <w:r w:rsidR="00977517" w:rsidRPr="008130ED">
        <w:rPr>
          <w:rFonts w:ascii="Helvetica" w:hAnsi="Helvetica" w:cs="Arial"/>
          <w:b/>
          <w:sz w:val="22"/>
          <w:szCs w:val="22"/>
          <w:lang w:val="en-GB"/>
        </w:rPr>
        <w:t xml:space="preserve"> (700-750 max)</w:t>
      </w:r>
      <w:r w:rsidRPr="008130ED">
        <w:rPr>
          <w:rFonts w:ascii="Helvetica" w:hAnsi="Helvetica" w:cs="Arial"/>
          <w:b/>
          <w:sz w:val="22"/>
          <w:szCs w:val="22"/>
          <w:lang w:val="en-GB"/>
        </w:rPr>
        <w:t xml:space="preserve">: </w:t>
      </w:r>
      <w:r w:rsidR="00310CC7" w:rsidRPr="008130ED">
        <w:rPr>
          <w:rFonts w:ascii="Helvetica" w:hAnsi="Helvetica" w:cs="Arial"/>
          <w:sz w:val="22"/>
          <w:szCs w:val="22"/>
          <w:lang w:val="en-GB"/>
        </w:rPr>
        <w:t>--</w:t>
      </w:r>
    </w:p>
    <w:p w14:paraId="3950EAD8" w14:textId="5787DFD4" w:rsidR="00187E28" w:rsidRPr="008130ED" w:rsidRDefault="00187E28" w:rsidP="00187E28">
      <w:pPr>
        <w:contextualSpacing/>
        <w:rPr>
          <w:rFonts w:ascii="Helvetica" w:hAnsi="Helvetica" w:cs="Arial"/>
          <w:sz w:val="22"/>
          <w:szCs w:val="22"/>
          <w:lang w:val="en-GB"/>
        </w:rPr>
      </w:pPr>
      <w:r w:rsidRPr="008130ED">
        <w:rPr>
          <w:rFonts w:ascii="Helvetica" w:hAnsi="Helvetica" w:cs="Arial"/>
          <w:b/>
          <w:sz w:val="22"/>
          <w:szCs w:val="22"/>
          <w:lang w:val="en-GB"/>
        </w:rPr>
        <w:t xml:space="preserve">Field: </w:t>
      </w:r>
      <w:r w:rsidR="00EA56FE" w:rsidRPr="008130ED">
        <w:rPr>
          <w:rFonts w:ascii="Helvetica" w:hAnsi="Helvetica" w:cs="Arial"/>
          <w:sz w:val="22"/>
          <w:szCs w:val="22"/>
          <w:lang w:val="en-GB"/>
        </w:rPr>
        <w:t>climate change biology</w:t>
      </w:r>
    </w:p>
    <w:p w14:paraId="704E3895" w14:textId="37306DDC" w:rsidR="00180A2F" w:rsidRPr="008130ED" w:rsidRDefault="00180A2F" w:rsidP="00187E28">
      <w:pPr>
        <w:contextualSpacing/>
        <w:rPr>
          <w:rFonts w:ascii="Helvetica" w:hAnsi="Helvetica" w:cs="Arial"/>
          <w:sz w:val="22"/>
          <w:szCs w:val="22"/>
          <w:lang w:val="en-GB"/>
        </w:rPr>
      </w:pPr>
      <w:r w:rsidRPr="008130ED">
        <w:rPr>
          <w:rFonts w:ascii="Helvetica" w:hAnsi="Helvetica" w:cs="Arial"/>
          <w:b/>
          <w:sz w:val="22"/>
          <w:szCs w:val="22"/>
          <w:lang w:val="en-GB"/>
        </w:rPr>
        <w:t>Twitter handle:</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w:t>
      </w:r>
      <w:proofErr w:type="spellStart"/>
      <w:r w:rsidR="00EA56FE" w:rsidRPr="008130ED">
        <w:rPr>
          <w:rFonts w:ascii="Helvetica" w:hAnsi="Helvetica" w:cs="Arial"/>
          <w:sz w:val="22"/>
          <w:szCs w:val="22"/>
          <w:lang w:val="en-GB"/>
        </w:rPr>
        <w:t>marum_de</w:t>
      </w:r>
      <w:proofErr w:type="spellEnd"/>
      <w:r w:rsidR="00EA56FE" w:rsidRPr="008130ED">
        <w:rPr>
          <w:rFonts w:ascii="Helvetica" w:hAnsi="Helvetica" w:cs="Arial"/>
          <w:sz w:val="22"/>
          <w:szCs w:val="22"/>
          <w:lang w:val="en-GB"/>
        </w:rPr>
        <w:t>, @</w:t>
      </w:r>
      <w:proofErr w:type="spellStart"/>
      <w:r w:rsidR="00EA56FE" w:rsidRPr="008130ED">
        <w:rPr>
          <w:rFonts w:ascii="Helvetica" w:hAnsi="Helvetica" w:cs="Arial"/>
          <w:sz w:val="22"/>
          <w:szCs w:val="22"/>
          <w:lang w:val="en-GB"/>
        </w:rPr>
        <w:t>ICBM_uol</w:t>
      </w:r>
      <w:proofErr w:type="spellEnd"/>
    </w:p>
    <w:p w14:paraId="67EA247D" w14:textId="20CD8AAA" w:rsidR="00D33341" w:rsidRPr="008130ED" w:rsidRDefault="002F3DF8" w:rsidP="00187E28">
      <w:pPr>
        <w:contextualSpacing/>
        <w:rPr>
          <w:rFonts w:ascii="Helvetica" w:hAnsi="Helvetica" w:cs="Arial"/>
          <w:sz w:val="22"/>
          <w:szCs w:val="22"/>
          <w:lang w:val="en-GB"/>
        </w:rPr>
      </w:pPr>
      <w:r w:rsidRPr="008130ED">
        <w:rPr>
          <w:rFonts w:ascii="Helvetica" w:hAnsi="Helvetica" w:cs="Arial"/>
          <w:b/>
          <w:sz w:val="22"/>
          <w:szCs w:val="22"/>
          <w:lang w:val="en-GB"/>
        </w:rPr>
        <w:t>Keywords</w:t>
      </w:r>
      <w:r w:rsidRPr="008130ED">
        <w:rPr>
          <w:rFonts w:ascii="Helvetica" w:hAnsi="Helvetica" w:cs="Arial"/>
          <w:sz w:val="22"/>
          <w:szCs w:val="22"/>
          <w:lang w:val="en-GB"/>
        </w:rPr>
        <w:t xml:space="preserve">: </w:t>
      </w:r>
      <w:r w:rsidR="00EA56FE" w:rsidRPr="008130ED">
        <w:rPr>
          <w:rFonts w:ascii="Helvetica" w:hAnsi="Helvetica" w:cs="Arial"/>
          <w:sz w:val="22"/>
          <w:szCs w:val="22"/>
          <w:lang w:val="en-GB"/>
        </w:rPr>
        <w:t xml:space="preserve">global change, plankton, ocean, </w:t>
      </w:r>
    </w:p>
    <w:p w14:paraId="1C86C25A" w14:textId="075BC254" w:rsidR="00187E28" w:rsidRPr="008130ED" w:rsidRDefault="00187E28" w:rsidP="00C21559">
      <w:pPr>
        <w:spacing w:line="276" w:lineRule="auto"/>
        <w:rPr>
          <w:rFonts w:ascii="Helvetica" w:hAnsi="Helvetica" w:cs="Arial"/>
          <w:b/>
          <w:sz w:val="22"/>
          <w:szCs w:val="22"/>
          <w:lang w:val="en-GB"/>
        </w:rPr>
      </w:pPr>
    </w:p>
    <w:p w14:paraId="78DAC298" w14:textId="7C771E56" w:rsidR="00CA33ED" w:rsidRPr="008130ED" w:rsidRDefault="00DC744D" w:rsidP="00B152A6">
      <w:pPr>
        <w:spacing w:line="276" w:lineRule="auto"/>
        <w:rPr>
          <w:rFonts w:ascii="Helvetica" w:hAnsi="Helvetica" w:cs="Arial"/>
          <w:b/>
          <w:sz w:val="28"/>
          <w:szCs w:val="28"/>
          <w:lang w:val="en-GB"/>
        </w:rPr>
      </w:pPr>
      <w:r w:rsidRPr="008130ED">
        <w:rPr>
          <w:rFonts w:ascii="Helvetica" w:hAnsi="Helvetica" w:cs="Arial"/>
          <w:b/>
          <w:sz w:val="28"/>
          <w:szCs w:val="28"/>
          <w:lang w:val="en-GB"/>
        </w:rPr>
        <w:t>Marine plankton</w:t>
      </w:r>
      <w:r w:rsidR="00637C7F" w:rsidRPr="008130ED">
        <w:rPr>
          <w:rFonts w:ascii="Helvetica" w:hAnsi="Helvetica" w:cs="Arial"/>
          <w:b/>
          <w:sz w:val="28"/>
          <w:szCs w:val="28"/>
          <w:lang w:val="en-GB"/>
        </w:rPr>
        <w:t xml:space="preserve"> now in a different place than during the pre-industrial era</w:t>
      </w:r>
    </w:p>
    <w:p w14:paraId="150D019D" w14:textId="4E37403E" w:rsidR="00637C7F" w:rsidRPr="008130ED" w:rsidRDefault="00310CC7" w:rsidP="00D33341">
      <w:pPr>
        <w:pStyle w:val="CommentText"/>
        <w:rPr>
          <w:rFonts w:ascii="Helvetica" w:hAnsi="Helvetica" w:cs="Arial"/>
          <w:i/>
          <w:sz w:val="18"/>
          <w:szCs w:val="18"/>
          <w:lang w:val="en-GB"/>
        </w:rPr>
      </w:pPr>
      <w:r w:rsidRPr="008130ED">
        <w:rPr>
          <w:rFonts w:ascii="Helvetica" w:hAnsi="Helvetica" w:cs="Arial"/>
          <w:i/>
          <w:sz w:val="18"/>
          <w:szCs w:val="18"/>
          <w:lang w:val="en-GB"/>
        </w:rPr>
        <w:t>Abstract:</w:t>
      </w:r>
      <w:r w:rsidR="001A4101" w:rsidRPr="008130ED">
        <w:rPr>
          <w:rFonts w:ascii="Helvetica" w:hAnsi="Helvetica" w:cs="Arial"/>
          <w:i/>
          <w:sz w:val="18"/>
          <w:szCs w:val="18"/>
          <w:lang w:val="en-GB"/>
        </w:rPr>
        <w:t xml:space="preserve"> </w:t>
      </w:r>
      <w:r w:rsidR="00637C7F" w:rsidRPr="008130ED">
        <w:rPr>
          <w:rFonts w:ascii="Helvetica" w:hAnsi="Helvetica" w:cs="Arial"/>
          <w:sz w:val="18"/>
          <w:szCs w:val="18"/>
          <w:lang w:val="en-GB"/>
        </w:rPr>
        <w:t>Due to climate change the Earth is now in a state that is fundamentally different from before the pre-industrial era. Marine plankton, the basis of the food chain, has been responding to ongoing change, but up to now it was not known if plankton species had been pushed away from their unperturbed state.</w:t>
      </w:r>
    </w:p>
    <w:p w14:paraId="13CA3F77" w14:textId="77777777" w:rsidR="00637C7F" w:rsidRPr="008130ED" w:rsidRDefault="00637C7F" w:rsidP="00D33341">
      <w:pPr>
        <w:pStyle w:val="CommentText"/>
        <w:rPr>
          <w:rFonts w:ascii="Helvetica" w:hAnsi="Helvetica" w:cs="Arial"/>
          <w:i/>
          <w:sz w:val="18"/>
          <w:szCs w:val="18"/>
          <w:lang w:val="en-GB"/>
        </w:rPr>
      </w:pPr>
    </w:p>
    <w:p w14:paraId="31A612C9" w14:textId="39951ADE" w:rsidR="0031019B" w:rsidRPr="008130ED" w:rsidRDefault="0031019B" w:rsidP="0069170A">
      <w:pPr>
        <w:spacing w:line="276" w:lineRule="auto"/>
        <w:rPr>
          <w:rFonts w:ascii="Helvetica" w:hAnsi="Helvetica" w:cs="Arial"/>
          <w:i/>
          <w:sz w:val="18"/>
          <w:szCs w:val="18"/>
          <w:lang w:val="en-GB"/>
        </w:rPr>
      </w:pPr>
      <w:r w:rsidRPr="008130ED">
        <w:rPr>
          <w:rFonts w:ascii="Helvetica" w:hAnsi="Helvetica" w:cs="Arial"/>
          <w:i/>
          <w:sz w:val="18"/>
          <w:szCs w:val="18"/>
          <w:lang w:val="en-GB"/>
        </w:rPr>
        <w:t xml:space="preserve">Suggested </w:t>
      </w:r>
      <w:r w:rsidR="001A4101" w:rsidRPr="008130ED">
        <w:rPr>
          <w:rFonts w:ascii="Helvetica" w:hAnsi="Helvetica" w:cs="Arial"/>
          <w:i/>
          <w:sz w:val="18"/>
          <w:szCs w:val="18"/>
          <w:lang w:val="en-GB"/>
        </w:rPr>
        <w:t>Image</w:t>
      </w:r>
      <w:r w:rsidR="00977517" w:rsidRPr="008130ED">
        <w:rPr>
          <w:rFonts w:ascii="Helvetica" w:hAnsi="Helvetica" w:cs="Arial"/>
          <w:i/>
          <w:sz w:val="18"/>
          <w:szCs w:val="18"/>
          <w:lang w:val="en-GB"/>
        </w:rPr>
        <w:t xml:space="preserve"> (once your piece will be submitted, an image will be proposed by your editor – should you already have an image to suggest, </w:t>
      </w:r>
      <w:r w:rsidR="00977517" w:rsidRPr="008130ED">
        <w:rPr>
          <w:rFonts w:ascii="Helvetica" w:hAnsi="Helvetica" w:cs="Arial"/>
          <w:i/>
          <w:sz w:val="18"/>
          <w:szCs w:val="18"/>
          <w:u w:val="single"/>
          <w:lang w:val="en-GB"/>
        </w:rPr>
        <w:t>free from restrictive copyrights and/or from previous publications copyrights</w:t>
      </w:r>
      <w:r w:rsidR="00977517" w:rsidRPr="008130ED">
        <w:rPr>
          <w:rFonts w:ascii="Helvetica" w:hAnsi="Helvetica" w:cs="Arial"/>
          <w:i/>
          <w:sz w:val="18"/>
          <w:szCs w:val="18"/>
          <w:lang w:val="en-GB"/>
        </w:rPr>
        <w:t>, don’t hesitate to send it along with your manuscript</w:t>
      </w:r>
      <w:r w:rsidR="00171554" w:rsidRPr="008130ED">
        <w:rPr>
          <w:rFonts w:ascii="Helvetica" w:hAnsi="Helvetica" w:cs="Arial"/>
          <w:i/>
          <w:sz w:val="18"/>
          <w:szCs w:val="18"/>
          <w:lang w:val="en-GB"/>
        </w:rPr>
        <w:t>, together with the relative credits</w:t>
      </w:r>
      <w:r w:rsidR="00977517" w:rsidRPr="008130ED">
        <w:rPr>
          <w:rFonts w:ascii="Helvetica" w:hAnsi="Helvetica" w:cs="Arial"/>
          <w:i/>
          <w:sz w:val="18"/>
          <w:szCs w:val="18"/>
          <w:lang w:val="en-GB"/>
        </w:rPr>
        <w:t>)</w:t>
      </w:r>
    </w:p>
    <w:p w14:paraId="4B2B6D21" w14:textId="00844085" w:rsidR="009C5B6E" w:rsidRPr="008130ED" w:rsidRDefault="009C5B6E" w:rsidP="0069170A">
      <w:pPr>
        <w:spacing w:line="276" w:lineRule="auto"/>
        <w:rPr>
          <w:rFonts w:ascii="Helvetica" w:hAnsi="Helvetica" w:cs="Arial"/>
          <w:sz w:val="22"/>
          <w:szCs w:val="22"/>
          <w:lang w:val="en-GB"/>
        </w:rPr>
      </w:pPr>
    </w:p>
    <w:p w14:paraId="6CABF1F9" w14:textId="354C143F" w:rsidR="001A4101" w:rsidRPr="008130ED" w:rsidRDefault="001A4101" w:rsidP="0069170A">
      <w:pPr>
        <w:spacing w:line="276" w:lineRule="auto"/>
        <w:rPr>
          <w:rFonts w:ascii="Helvetica" w:hAnsi="Helvetica" w:cs="Arial"/>
          <w:i/>
          <w:sz w:val="18"/>
          <w:szCs w:val="18"/>
          <w:lang w:val="en-GB"/>
        </w:rPr>
      </w:pPr>
      <w:r w:rsidRPr="008130ED">
        <w:rPr>
          <w:rFonts w:ascii="Helvetica" w:hAnsi="Helvetica" w:cs="Arial"/>
          <w:i/>
          <w:sz w:val="18"/>
          <w:szCs w:val="18"/>
          <w:lang w:val="en-GB"/>
        </w:rPr>
        <w:t>Image credits: --</w:t>
      </w:r>
    </w:p>
    <w:p w14:paraId="5C066919" w14:textId="77777777" w:rsidR="00977517" w:rsidRPr="008130ED" w:rsidRDefault="00977517" w:rsidP="0069170A">
      <w:pPr>
        <w:spacing w:line="276" w:lineRule="auto"/>
        <w:rPr>
          <w:rFonts w:ascii="Helvetica" w:hAnsi="Helvetica" w:cs="Arial"/>
          <w:sz w:val="22"/>
          <w:szCs w:val="22"/>
          <w:lang w:val="en-GB"/>
        </w:rPr>
      </w:pPr>
    </w:p>
    <w:p w14:paraId="493DA0E3" w14:textId="7E839574" w:rsidR="00D92E1C" w:rsidRPr="008130ED" w:rsidRDefault="00D92E1C" w:rsidP="00B152A6">
      <w:pPr>
        <w:spacing w:line="276" w:lineRule="auto"/>
        <w:rPr>
          <w:rFonts w:ascii="Helvetica" w:hAnsi="Helvetica" w:cs="Arial"/>
          <w:sz w:val="22"/>
          <w:szCs w:val="22"/>
          <w:lang w:val="en-GB"/>
        </w:rPr>
      </w:pPr>
      <w:r w:rsidRPr="008130ED">
        <w:rPr>
          <w:rFonts w:ascii="Helvetica" w:hAnsi="Helvetica" w:cs="Arial"/>
          <w:sz w:val="22"/>
          <w:szCs w:val="22"/>
          <w:lang w:val="en-GB"/>
        </w:rPr>
        <w:t>Marine plankton</w:t>
      </w:r>
      <w:r w:rsidR="00C52907">
        <w:rPr>
          <w:rFonts w:ascii="Helvetica" w:hAnsi="Helvetica" w:cs="Arial"/>
          <w:sz w:val="22"/>
          <w:szCs w:val="22"/>
          <w:lang w:val="en-GB"/>
        </w:rPr>
        <w:t xml:space="preserve"> forms the basis of live in the ocean</w:t>
      </w:r>
      <w:r w:rsidR="00784BBB">
        <w:rPr>
          <w:rFonts w:ascii="Helvetica" w:hAnsi="Helvetica" w:cs="Arial"/>
          <w:sz w:val="22"/>
          <w:szCs w:val="22"/>
          <w:lang w:val="en-GB"/>
        </w:rPr>
        <w:t xml:space="preserve"> and any changes in marine ecosystems have profound impact</w:t>
      </w:r>
      <w:r w:rsidR="00C52907">
        <w:rPr>
          <w:rFonts w:ascii="Helvetica" w:hAnsi="Helvetica" w:cs="Arial"/>
          <w:sz w:val="22"/>
          <w:szCs w:val="22"/>
          <w:lang w:val="en-GB"/>
        </w:rPr>
        <w:t>.</w:t>
      </w:r>
      <w:r w:rsidR="00784BBB">
        <w:rPr>
          <w:rFonts w:ascii="Helvetica" w:hAnsi="Helvetica" w:cs="Arial"/>
          <w:sz w:val="22"/>
          <w:szCs w:val="22"/>
          <w:lang w:val="en-GB"/>
        </w:rPr>
        <w:t xml:space="preserve"> From observations since the 1950s w</w:t>
      </w:r>
      <w:r w:rsidRPr="008130ED">
        <w:rPr>
          <w:rFonts w:ascii="Helvetica" w:hAnsi="Helvetica" w:cs="Arial"/>
          <w:sz w:val="22"/>
          <w:szCs w:val="22"/>
          <w:lang w:val="en-GB"/>
        </w:rPr>
        <w:t xml:space="preserve">e knew that </w:t>
      </w:r>
      <w:r w:rsidR="00784BBB">
        <w:rPr>
          <w:rFonts w:ascii="Helvetica" w:hAnsi="Helvetica" w:cs="Arial"/>
          <w:sz w:val="22"/>
          <w:szCs w:val="22"/>
          <w:lang w:val="en-GB"/>
        </w:rPr>
        <w:t xml:space="preserve">plankton </w:t>
      </w:r>
      <w:r w:rsidRPr="008130ED">
        <w:rPr>
          <w:rFonts w:ascii="Helvetica" w:hAnsi="Helvetica" w:cs="Arial"/>
          <w:sz w:val="22"/>
          <w:szCs w:val="22"/>
          <w:lang w:val="en-GB"/>
        </w:rPr>
        <w:t xml:space="preserve">species </w:t>
      </w:r>
      <w:r w:rsidR="00784BBB">
        <w:rPr>
          <w:rFonts w:ascii="Helvetica" w:hAnsi="Helvetica" w:cs="Arial"/>
          <w:sz w:val="22"/>
          <w:szCs w:val="22"/>
          <w:lang w:val="en-GB"/>
        </w:rPr>
        <w:t>have been changing</w:t>
      </w:r>
      <w:r w:rsidRPr="008130ED">
        <w:rPr>
          <w:rFonts w:ascii="Helvetica" w:hAnsi="Helvetica" w:cs="Arial"/>
          <w:sz w:val="22"/>
          <w:szCs w:val="22"/>
          <w:lang w:val="en-GB"/>
        </w:rPr>
        <w:t xml:space="preserve"> their distribution in a way that is consistent with anthropogenic climate change, but we lacked a baseline of what the species communities looked like before marked human influence, before the industrial era. This made it difficult to determine if the changes we see in plankton communities are part of natural variations</w:t>
      </w:r>
      <w:r w:rsidR="00C52907">
        <w:rPr>
          <w:rFonts w:ascii="Helvetica" w:hAnsi="Helvetica" w:cs="Arial"/>
          <w:sz w:val="22"/>
          <w:szCs w:val="22"/>
          <w:lang w:val="en-GB"/>
        </w:rPr>
        <w:t xml:space="preserve"> on decadal time scales</w:t>
      </w:r>
      <w:r w:rsidRPr="008130ED">
        <w:rPr>
          <w:rFonts w:ascii="Helvetica" w:hAnsi="Helvetica" w:cs="Arial"/>
          <w:sz w:val="22"/>
          <w:szCs w:val="22"/>
          <w:lang w:val="en-GB"/>
        </w:rPr>
        <w:t>, or if they are due to climate change. Researchers thus needed a pre-industrial baseline of marine species communities.</w:t>
      </w:r>
    </w:p>
    <w:p w14:paraId="3F3CCFA6" w14:textId="0AAFFBC0" w:rsidR="00D92E1C" w:rsidRPr="008130ED" w:rsidRDefault="00D92E1C" w:rsidP="00B152A6">
      <w:pPr>
        <w:spacing w:line="276" w:lineRule="auto"/>
        <w:rPr>
          <w:rFonts w:ascii="Helvetica" w:hAnsi="Helvetica" w:cs="Arial"/>
          <w:sz w:val="22"/>
          <w:szCs w:val="22"/>
          <w:lang w:val="en-GB"/>
        </w:rPr>
      </w:pPr>
    </w:p>
    <w:p w14:paraId="1C59B1BE" w14:textId="425D8D58" w:rsidR="00D92E1C" w:rsidRDefault="00D92E1C" w:rsidP="00B152A6">
      <w:pPr>
        <w:spacing w:line="276" w:lineRule="auto"/>
        <w:rPr>
          <w:rFonts w:ascii="Helvetica" w:hAnsi="Helvetica" w:cs="Arial"/>
          <w:sz w:val="22"/>
          <w:szCs w:val="22"/>
          <w:lang w:val="en-GB"/>
        </w:rPr>
      </w:pPr>
      <w:r w:rsidRPr="008130ED">
        <w:rPr>
          <w:rFonts w:ascii="Helvetica" w:hAnsi="Helvetica" w:cs="Arial"/>
          <w:sz w:val="22"/>
          <w:szCs w:val="22"/>
          <w:lang w:val="en-GB"/>
        </w:rPr>
        <w:t xml:space="preserve">This is where planktonic foraminifera come in. </w:t>
      </w:r>
      <w:r w:rsidR="00C52907">
        <w:rPr>
          <w:rFonts w:ascii="Helvetica" w:hAnsi="Helvetica" w:cs="Arial"/>
          <w:sz w:val="22"/>
          <w:szCs w:val="22"/>
          <w:lang w:val="en-GB"/>
        </w:rPr>
        <w:t>Planktonic foraminifera</w:t>
      </w:r>
      <w:r w:rsidRPr="008130ED">
        <w:rPr>
          <w:rFonts w:ascii="Helvetica" w:hAnsi="Helvetica" w:cs="Arial"/>
          <w:sz w:val="22"/>
          <w:szCs w:val="22"/>
          <w:lang w:val="en-GB"/>
        </w:rPr>
        <w:t xml:space="preserve"> are tiny planktonic animals living everywhere in the surface ocean. The special thing about </w:t>
      </w:r>
      <w:r w:rsidR="00C52907">
        <w:rPr>
          <w:rFonts w:ascii="Helvetica" w:hAnsi="Helvetica" w:cs="Arial"/>
          <w:sz w:val="22"/>
          <w:szCs w:val="22"/>
          <w:lang w:val="en-GB"/>
        </w:rPr>
        <w:t>them</w:t>
      </w:r>
      <w:r w:rsidRPr="008130ED">
        <w:rPr>
          <w:rFonts w:ascii="Helvetica" w:hAnsi="Helvetica" w:cs="Arial"/>
          <w:sz w:val="22"/>
          <w:szCs w:val="22"/>
          <w:lang w:val="en-GB"/>
        </w:rPr>
        <w:t xml:space="preserve"> is that they build a skeleton made of calcite and this skeleton is preserved in the sediments on the ocean floor after the organisms die and sink</w:t>
      </w:r>
      <w:r w:rsidR="00744023" w:rsidRPr="008130ED">
        <w:rPr>
          <w:rFonts w:ascii="Helvetica" w:hAnsi="Helvetica" w:cs="Arial"/>
          <w:sz w:val="22"/>
          <w:szCs w:val="22"/>
          <w:lang w:val="en-GB"/>
        </w:rPr>
        <w:t>.</w:t>
      </w:r>
      <w:r w:rsidR="00985E68" w:rsidRPr="008130ED">
        <w:rPr>
          <w:rFonts w:ascii="Helvetica" w:hAnsi="Helvetica" w:cs="Arial"/>
          <w:sz w:val="22"/>
          <w:szCs w:val="22"/>
          <w:lang w:val="en-GB"/>
        </w:rPr>
        <w:t xml:space="preserve"> </w:t>
      </w:r>
      <w:r w:rsidR="00604135" w:rsidRPr="008130ED">
        <w:rPr>
          <w:rFonts w:ascii="Helvetica" w:hAnsi="Helvetica" w:cs="Arial"/>
          <w:sz w:val="22"/>
          <w:szCs w:val="22"/>
          <w:lang w:val="en-GB"/>
        </w:rPr>
        <w:t>Th</w:t>
      </w:r>
      <w:r w:rsidR="008130ED" w:rsidRPr="008130ED">
        <w:rPr>
          <w:rFonts w:ascii="Helvetica" w:hAnsi="Helvetica" w:cs="Arial"/>
          <w:sz w:val="22"/>
          <w:szCs w:val="22"/>
          <w:lang w:val="en-GB"/>
        </w:rPr>
        <w:t>e</w:t>
      </w:r>
      <w:r w:rsidR="00604135" w:rsidRPr="008130ED">
        <w:rPr>
          <w:rFonts w:ascii="Helvetica" w:hAnsi="Helvetica" w:cs="Arial"/>
          <w:sz w:val="22"/>
          <w:szCs w:val="22"/>
          <w:lang w:val="en-GB"/>
        </w:rPr>
        <w:t xml:space="preserve"> process of </w:t>
      </w:r>
      <w:r w:rsidR="008130ED" w:rsidRPr="008130ED">
        <w:rPr>
          <w:rFonts w:ascii="Helvetica" w:hAnsi="Helvetica" w:cs="Arial"/>
          <w:sz w:val="22"/>
          <w:szCs w:val="22"/>
          <w:lang w:val="en-GB"/>
        </w:rPr>
        <w:t xml:space="preserve">burial in the sediment is slow, so the uppermost </w:t>
      </w:r>
      <w:bookmarkStart w:id="0" w:name="_GoBack"/>
      <w:r w:rsidR="008130ED" w:rsidRPr="008130ED">
        <w:rPr>
          <w:rFonts w:ascii="Helvetica" w:hAnsi="Helvetica" w:cs="Arial"/>
          <w:sz w:val="22"/>
          <w:szCs w:val="22"/>
          <w:lang w:val="en-GB"/>
        </w:rPr>
        <w:t>centimetre</w:t>
      </w:r>
      <w:r w:rsidR="008130ED">
        <w:rPr>
          <w:rFonts w:ascii="Helvetica" w:hAnsi="Helvetica" w:cs="Arial"/>
          <w:sz w:val="22"/>
          <w:szCs w:val="22"/>
          <w:lang w:val="en-GB"/>
        </w:rPr>
        <w:t xml:space="preserve"> of sediment on the ocean floor contains information on planktonic foraminifera </w:t>
      </w:r>
      <w:bookmarkEnd w:id="0"/>
      <w:r w:rsidR="008130ED">
        <w:rPr>
          <w:rFonts w:ascii="Helvetica" w:hAnsi="Helvetica" w:cs="Arial"/>
          <w:sz w:val="22"/>
          <w:szCs w:val="22"/>
          <w:lang w:val="en-GB"/>
        </w:rPr>
        <w:t xml:space="preserve">species communities of 100s to 1,000s of years ago. </w:t>
      </w:r>
      <w:r w:rsidR="00985E68" w:rsidRPr="008130ED">
        <w:rPr>
          <w:rFonts w:ascii="Helvetica" w:hAnsi="Helvetica" w:cs="Arial"/>
          <w:sz w:val="22"/>
          <w:szCs w:val="22"/>
          <w:lang w:val="en-GB"/>
        </w:rPr>
        <w:t xml:space="preserve">In our study we used information from almost 4,000 </w:t>
      </w:r>
      <w:r w:rsidR="008130ED">
        <w:rPr>
          <w:rFonts w:ascii="Helvetica" w:hAnsi="Helvetica" w:cs="Arial"/>
          <w:sz w:val="22"/>
          <w:szCs w:val="22"/>
          <w:lang w:val="en-GB"/>
        </w:rPr>
        <w:t>samples collected from the seafloor over decades by many scientists to look at the pre-industrial distribution of planktonic foraminifera communities.</w:t>
      </w:r>
    </w:p>
    <w:p w14:paraId="4F08616C" w14:textId="0F8E457A" w:rsidR="008130ED" w:rsidRDefault="008130ED" w:rsidP="00B152A6">
      <w:pPr>
        <w:spacing w:line="276" w:lineRule="auto"/>
        <w:rPr>
          <w:rFonts w:ascii="Helvetica" w:hAnsi="Helvetica" w:cs="Arial"/>
          <w:sz w:val="22"/>
          <w:szCs w:val="22"/>
          <w:lang w:val="en-GB"/>
        </w:rPr>
      </w:pPr>
    </w:p>
    <w:p w14:paraId="600C199B" w14:textId="11BE9F6C" w:rsidR="008130ED" w:rsidRDefault="008130ED" w:rsidP="00B152A6">
      <w:pPr>
        <w:spacing w:line="276" w:lineRule="auto"/>
        <w:rPr>
          <w:rFonts w:ascii="Helvetica" w:hAnsi="Helvetica" w:cs="Arial"/>
          <w:sz w:val="22"/>
          <w:szCs w:val="22"/>
          <w:lang w:val="en-GB"/>
        </w:rPr>
      </w:pPr>
      <w:r>
        <w:rPr>
          <w:rFonts w:ascii="Helvetica" w:hAnsi="Helvetica" w:cs="Arial"/>
          <w:sz w:val="22"/>
          <w:szCs w:val="22"/>
          <w:lang w:val="en-GB"/>
        </w:rPr>
        <w:t>We compared these with observations on species communities since 1978</w:t>
      </w:r>
      <w:r w:rsidR="003A24E3">
        <w:rPr>
          <w:rFonts w:ascii="Helvetica" w:hAnsi="Helvetica" w:cs="Arial"/>
          <w:sz w:val="22"/>
          <w:szCs w:val="22"/>
          <w:lang w:val="en-GB"/>
        </w:rPr>
        <w:t xml:space="preserve">. For this we used information obtained using sediment traps, big funnels </w:t>
      </w:r>
      <w:r w:rsidR="00F52769">
        <w:rPr>
          <w:rFonts w:ascii="Helvetica" w:hAnsi="Helvetica" w:cs="Arial"/>
          <w:sz w:val="22"/>
          <w:szCs w:val="22"/>
          <w:lang w:val="en-GB"/>
        </w:rPr>
        <w:t xml:space="preserve">moored </w:t>
      </w:r>
      <w:r w:rsidR="00511789">
        <w:rPr>
          <w:rFonts w:ascii="Helvetica" w:hAnsi="Helvetica" w:cs="Arial"/>
          <w:sz w:val="22"/>
          <w:szCs w:val="22"/>
          <w:lang w:val="en-GB"/>
        </w:rPr>
        <w:t xml:space="preserve">at great water depth </w:t>
      </w:r>
      <w:r w:rsidR="003A24E3">
        <w:rPr>
          <w:rFonts w:ascii="Helvetica" w:hAnsi="Helvetica" w:cs="Arial"/>
          <w:sz w:val="22"/>
          <w:szCs w:val="22"/>
          <w:lang w:val="en-GB"/>
        </w:rPr>
        <w:t xml:space="preserve">that </w:t>
      </w:r>
      <w:r w:rsidR="00F52769">
        <w:rPr>
          <w:rFonts w:ascii="Helvetica" w:hAnsi="Helvetica" w:cs="Arial"/>
          <w:sz w:val="22"/>
          <w:szCs w:val="22"/>
          <w:lang w:val="en-GB"/>
        </w:rPr>
        <w:t>catch all particles that sink</w:t>
      </w:r>
      <w:r w:rsidR="00511789">
        <w:rPr>
          <w:rFonts w:ascii="Helvetica" w:hAnsi="Helvetica" w:cs="Arial"/>
          <w:sz w:val="22"/>
          <w:szCs w:val="22"/>
          <w:lang w:val="en-GB"/>
        </w:rPr>
        <w:t xml:space="preserve"> from the ocean surface, including planktonic foraminifera. In this way we could directly compare </w:t>
      </w:r>
      <w:r w:rsidR="00FF3751">
        <w:rPr>
          <w:rFonts w:ascii="Helvetica" w:hAnsi="Helvetica" w:cs="Arial"/>
          <w:sz w:val="22"/>
          <w:szCs w:val="22"/>
          <w:lang w:val="en-GB"/>
        </w:rPr>
        <w:t>planktonic foraminifera communities from before and after the onset of the industrial era.</w:t>
      </w:r>
    </w:p>
    <w:p w14:paraId="58F6A87B" w14:textId="68CB54BA" w:rsidR="00FF3751" w:rsidRDefault="00FF3751" w:rsidP="00B152A6">
      <w:pPr>
        <w:spacing w:line="276" w:lineRule="auto"/>
        <w:rPr>
          <w:rFonts w:ascii="Helvetica" w:hAnsi="Helvetica" w:cs="Arial"/>
          <w:sz w:val="22"/>
          <w:szCs w:val="22"/>
          <w:lang w:val="en-GB"/>
        </w:rPr>
      </w:pPr>
    </w:p>
    <w:p w14:paraId="5B7E3FA8" w14:textId="2D0847C2" w:rsidR="00FF3751" w:rsidRDefault="00FF3751" w:rsidP="00B152A6">
      <w:pPr>
        <w:spacing w:line="276" w:lineRule="auto"/>
        <w:rPr>
          <w:rFonts w:ascii="Helvetica" w:hAnsi="Helvetica" w:cs="Arial"/>
          <w:sz w:val="22"/>
          <w:szCs w:val="22"/>
          <w:lang w:val="en-GB"/>
        </w:rPr>
      </w:pPr>
      <w:r>
        <w:rPr>
          <w:rFonts w:ascii="Helvetica" w:hAnsi="Helvetica" w:cs="Arial"/>
          <w:sz w:val="22"/>
          <w:szCs w:val="22"/>
          <w:lang w:val="en-GB"/>
        </w:rPr>
        <w:t>What we found is that modern species communities are no longer the same as the pre-industrial species communities in the sediment directly underneath the sediment trap. And this difference was larger in areas where the temperature had changed more. This</w:t>
      </w:r>
      <w:r w:rsidR="00B518E9">
        <w:rPr>
          <w:rFonts w:ascii="Helvetica" w:hAnsi="Helvetica" w:cs="Arial"/>
          <w:sz w:val="22"/>
          <w:szCs w:val="22"/>
          <w:lang w:val="en-GB"/>
        </w:rPr>
        <w:t xml:space="preserve"> </w:t>
      </w:r>
      <w:r w:rsidR="00D94C40">
        <w:rPr>
          <w:rFonts w:ascii="Helvetica" w:hAnsi="Helvetica" w:cs="Arial"/>
          <w:sz w:val="22"/>
          <w:szCs w:val="22"/>
          <w:lang w:val="en-GB"/>
        </w:rPr>
        <w:t xml:space="preserve">was the first suggestion that modern communities have responded to climate change and are systematically different from the before human influence. Since the species communities in the sediment and in the </w:t>
      </w:r>
      <w:proofErr w:type="gramStart"/>
      <w:r w:rsidR="00D94C40">
        <w:rPr>
          <w:rFonts w:ascii="Helvetica" w:hAnsi="Helvetica" w:cs="Arial"/>
          <w:sz w:val="22"/>
          <w:szCs w:val="22"/>
          <w:lang w:val="en-GB"/>
        </w:rPr>
        <w:t>sediment</w:t>
      </w:r>
      <w:proofErr w:type="gramEnd"/>
      <w:r w:rsidR="00D94C40">
        <w:rPr>
          <w:rFonts w:ascii="Helvetica" w:hAnsi="Helvetica" w:cs="Arial"/>
          <w:sz w:val="22"/>
          <w:szCs w:val="22"/>
          <w:lang w:val="en-GB"/>
        </w:rPr>
        <w:t xml:space="preserve"> trap were not the same we looked at where in the world we could find species assemblages similar to the modern ones in the sediment traps. We found that in virtually all cases the most similar </w:t>
      </w:r>
      <w:r w:rsidR="00EE5A31">
        <w:rPr>
          <w:rFonts w:ascii="Helvetica" w:hAnsi="Helvetica" w:cs="Arial"/>
          <w:sz w:val="22"/>
          <w:szCs w:val="22"/>
          <w:lang w:val="en-GB"/>
        </w:rPr>
        <w:t>species community of pre-industrial age was in an area warmer than where the sediment trap was. This means that modern species communities have moved to areas that were previously too cold for them to survive.</w:t>
      </w:r>
      <w:r w:rsidR="00C52907">
        <w:rPr>
          <w:rFonts w:ascii="Helvetica" w:hAnsi="Helvetica" w:cs="Arial"/>
          <w:sz w:val="22"/>
          <w:szCs w:val="22"/>
          <w:lang w:val="en-GB"/>
        </w:rPr>
        <w:t xml:space="preserve"> We thus found not only that modern planktonic foraminifera communities differ from their pre-industrial counterparts, but also that they’re distribution has changed in a direction consistent with temperature change. Our study confirmed earlier studies on marine ecosystems on the direction of the change in marine plankton, but thanks to the unique sedimentary archive of species composition we were able to put this change in a long-term perspective and show that global change has driven plankton species communities away from their unperturbed pre-industrial state.</w:t>
      </w:r>
    </w:p>
    <w:p w14:paraId="31B59899" w14:textId="4381B14D" w:rsidR="00C52907" w:rsidRDefault="00C52907" w:rsidP="00B152A6">
      <w:pPr>
        <w:spacing w:line="276" w:lineRule="auto"/>
        <w:rPr>
          <w:rFonts w:ascii="Helvetica" w:hAnsi="Helvetica" w:cs="Arial"/>
          <w:sz w:val="22"/>
          <w:szCs w:val="22"/>
          <w:lang w:val="en-GB"/>
        </w:rPr>
      </w:pPr>
    </w:p>
    <w:p w14:paraId="617BA50C" w14:textId="3A3DED09" w:rsidR="00C52907" w:rsidRPr="008130ED" w:rsidRDefault="00C52907" w:rsidP="00B152A6">
      <w:pPr>
        <w:spacing w:line="276" w:lineRule="auto"/>
        <w:rPr>
          <w:rFonts w:ascii="Helvetica" w:hAnsi="Helvetica" w:cs="Arial"/>
          <w:sz w:val="22"/>
          <w:szCs w:val="22"/>
          <w:lang w:val="en-GB"/>
        </w:rPr>
      </w:pPr>
      <w:r>
        <w:rPr>
          <w:rFonts w:ascii="Helvetica" w:hAnsi="Helvetica" w:cs="Arial"/>
          <w:sz w:val="22"/>
          <w:szCs w:val="22"/>
          <w:lang w:val="en-GB"/>
        </w:rPr>
        <w:t>W</w:t>
      </w:r>
      <w:r w:rsidRPr="00C52907">
        <w:rPr>
          <w:rFonts w:ascii="Helvetica" w:hAnsi="Helvetica" w:cs="Arial"/>
          <w:sz w:val="22"/>
          <w:szCs w:val="22"/>
          <w:lang w:val="en-GB"/>
        </w:rPr>
        <w:t>e believe that the species community change we observe in planktonic foraminifera is indicative of a broader phenomenon of species community shifts in the marine biosphere. Species community shifts in response to rapid Anthropogenic climate change necessitates the need to establish new interaction networks among species. The question is whether they can do so quick enough, or whether climate change is progressing at a pace too fast for communities to adapt.</w:t>
      </w:r>
    </w:p>
    <w:sectPr w:rsidR="00C52907" w:rsidRPr="008130ED" w:rsidSect="00A453DD">
      <w:headerReference w:type="default" r:id="rId6"/>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E1137" w14:textId="77777777" w:rsidR="008E7C52" w:rsidRDefault="008E7C52" w:rsidP="00942C73">
      <w:r>
        <w:separator/>
      </w:r>
    </w:p>
  </w:endnote>
  <w:endnote w:type="continuationSeparator" w:id="0">
    <w:p w14:paraId="3964974F" w14:textId="77777777" w:rsidR="008E7C52" w:rsidRDefault="008E7C52"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6D06" w14:textId="77777777" w:rsidR="008E7C52" w:rsidRDefault="008E7C52" w:rsidP="00942C73">
      <w:r>
        <w:separator/>
      </w:r>
    </w:p>
  </w:footnote>
  <w:footnote w:type="continuationSeparator" w:id="0">
    <w:p w14:paraId="24D41930" w14:textId="77777777" w:rsidR="008E7C52" w:rsidRDefault="008E7C52"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1873" w14:textId="77777777" w:rsidR="00511789" w:rsidRPr="00942C73" w:rsidRDefault="00511789"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511789" w:rsidRDefault="00511789"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E"/>
    <w:rsid w:val="0000217A"/>
    <w:rsid w:val="00004168"/>
    <w:rsid w:val="000176C6"/>
    <w:rsid w:val="00033072"/>
    <w:rsid w:val="000A5E5B"/>
    <w:rsid w:val="000D3478"/>
    <w:rsid w:val="000D64DC"/>
    <w:rsid w:val="00114A34"/>
    <w:rsid w:val="00160A2F"/>
    <w:rsid w:val="00171554"/>
    <w:rsid w:val="00172B9B"/>
    <w:rsid w:val="00180A2F"/>
    <w:rsid w:val="00187E28"/>
    <w:rsid w:val="00197179"/>
    <w:rsid w:val="001A00AB"/>
    <w:rsid w:val="001A4101"/>
    <w:rsid w:val="001C3456"/>
    <w:rsid w:val="001E0AEA"/>
    <w:rsid w:val="001F74B2"/>
    <w:rsid w:val="00200124"/>
    <w:rsid w:val="0020518D"/>
    <w:rsid w:val="00214300"/>
    <w:rsid w:val="00250CBB"/>
    <w:rsid w:val="0026491E"/>
    <w:rsid w:val="00284AA5"/>
    <w:rsid w:val="002916EB"/>
    <w:rsid w:val="002A0B0A"/>
    <w:rsid w:val="002B080D"/>
    <w:rsid w:val="002E388A"/>
    <w:rsid w:val="002E42C6"/>
    <w:rsid w:val="002E635D"/>
    <w:rsid w:val="002F3DF8"/>
    <w:rsid w:val="003077AF"/>
    <w:rsid w:val="0031019B"/>
    <w:rsid w:val="00310CC7"/>
    <w:rsid w:val="003651B6"/>
    <w:rsid w:val="003A24E3"/>
    <w:rsid w:val="003E4203"/>
    <w:rsid w:val="003E71FC"/>
    <w:rsid w:val="00400FF7"/>
    <w:rsid w:val="00410692"/>
    <w:rsid w:val="00474605"/>
    <w:rsid w:val="004E5E54"/>
    <w:rsid w:val="00511789"/>
    <w:rsid w:val="0051318F"/>
    <w:rsid w:val="00515C49"/>
    <w:rsid w:val="005179A7"/>
    <w:rsid w:val="005350F9"/>
    <w:rsid w:val="00545B19"/>
    <w:rsid w:val="00566301"/>
    <w:rsid w:val="00575C04"/>
    <w:rsid w:val="005D2395"/>
    <w:rsid w:val="0060333F"/>
    <w:rsid w:val="00604135"/>
    <w:rsid w:val="0062653E"/>
    <w:rsid w:val="00637C7F"/>
    <w:rsid w:val="00642418"/>
    <w:rsid w:val="0067738F"/>
    <w:rsid w:val="00684FBA"/>
    <w:rsid w:val="0069170A"/>
    <w:rsid w:val="00693EFA"/>
    <w:rsid w:val="006B490E"/>
    <w:rsid w:val="006C3D8D"/>
    <w:rsid w:val="006E7DEA"/>
    <w:rsid w:val="00702E58"/>
    <w:rsid w:val="00736056"/>
    <w:rsid w:val="00744023"/>
    <w:rsid w:val="007576DB"/>
    <w:rsid w:val="0077241B"/>
    <w:rsid w:val="00784BBB"/>
    <w:rsid w:val="007A158F"/>
    <w:rsid w:val="007A56FD"/>
    <w:rsid w:val="007F601B"/>
    <w:rsid w:val="007F6F92"/>
    <w:rsid w:val="00811262"/>
    <w:rsid w:val="008130ED"/>
    <w:rsid w:val="00816627"/>
    <w:rsid w:val="00854489"/>
    <w:rsid w:val="00857E18"/>
    <w:rsid w:val="00884EF7"/>
    <w:rsid w:val="008911D6"/>
    <w:rsid w:val="00895F6E"/>
    <w:rsid w:val="008B6D9B"/>
    <w:rsid w:val="008D06AA"/>
    <w:rsid w:val="008D256E"/>
    <w:rsid w:val="008D6C8B"/>
    <w:rsid w:val="008E7C52"/>
    <w:rsid w:val="009017F0"/>
    <w:rsid w:val="00911BC5"/>
    <w:rsid w:val="00925B91"/>
    <w:rsid w:val="00942C73"/>
    <w:rsid w:val="00944E81"/>
    <w:rsid w:val="009612BB"/>
    <w:rsid w:val="00977517"/>
    <w:rsid w:val="00985E68"/>
    <w:rsid w:val="009C5B6E"/>
    <w:rsid w:val="009D3223"/>
    <w:rsid w:val="009E1B79"/>
    <w:rsid w:val="009E246E"/>
    <w:rsid w:val="009F6E2F"/>
    <w:rsid w:val="00A214B8"/>
    <w:rsid w:val="00A2155C"/>
    <w:rsid w:val="00A34E1D"/>
    <w:rsid w:val="00A37BE9"/>
    <w:rsid w:val="00A4456A"/>
    <w:rsid w:val="00A453DD"/>
    <w:rsid w:val="00A71128"/>
    <w:rsid w:val="00A90ECF"/>
    <w:rsid w:val="00AA1B2C"/>
    <w:rsid w:val="00AA4403"/>
    <w:rsid w:val="00AB38CF"/>
    <w:rsid w:val="00AB6C29"/>
    <w:rsid w:val="00B152A6"/>
    <w:rsid w:val="00B3779A"/>
    <w:rsid w:val="00B518E9"/>
    <w:rsid w:val="00B81B6A"/>
    <w:rsid w:val="00B86884"/>
    <w:rsid w:val="00B91BFA"/>
    <w:rsid w:val="00BB12AD"/>
    <w:rsid w:val="00BB4E48"/>
    <w:rsid w:val="00BB7B38"/>
    <w:rsid w:val="00BD14F1"/>
    <w:rsid w:val="00C050A2"/>
    <w:rsid w:val="00C21559"/>
    <w:rsid w:val="00C260E3"/>
    <w:rsid w:val="00C52907"/>
    <w:rsid w:val="00C535D3"/>
    <w:rsid w:val="00C53E9C"/>
    <w:rsid w:val="00C679B8"/>
    <w:rsid w:val="00C77B17"/>
    <w:rsid w:val="00CA33ED"/>
    <w:rsid w:val="00CE7F6F"/>
    <w:rsid w:val="00D22C51"/>
    <w:rsid w:val="00D33341"/>
    <w:rsid w:val="00D33C69"/>
    <w:rsid w:val="00D92E1C"/>
    <w:rsid w:val="00D94C40"/>
    <w:rsid w:val="00DC744D"/>
    <w:rsid w:val="00DD31D2"/>
    <w:rsid w:val="00E16748"/>
    <w:rsid w:val="00E32990"/>
    <w:rsid w:val="00E414B6"/>
    <w:rsid w:val="00E61E82"/>
    <w:rsid w:val="00EA0210"/>
    <w:rsid w:val="00EA56FE"/>
    <w:rsid w:val="00ED2AB3"/>
    <w:rsid w:val="00EE5A31"/>
    <w:rsid w:val="00F07A4F"/>
    <w:rsid w:val="00F52769"/>
    <w:rsid w:val="00F74677"/>
    <w:rsid w:val="00F812F6"/>
    <w:rsid w:val="00F9408A"/>
    <w:rsid w:val="00FE60B2"/>
    <w:rsid w:val="00FF3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styleId="UnresolvedMention">
    <w:name w:val="Unresolved Mention"/>
    <w:basedOn w:val="DefaultParagraphFont"/>
    <w:uiPriority w:val="99"/>
    <w:semiHidden/>
    <w:unhideWhenUsed/>
    <w:rsid w:val="007A56FD"/>
    <w:rPr>
      <w:color w:val="605E5C"/>
      <w:shd w:val="clear" w:color="auto" w:fill="E1DFDD"/>
    </w:rPr>
  </w:style>
  <w:style w:type="character" w:styleId="FollowedHyperlink">
    <w:name w:val="FollowedHyperlink"/>
    <w:basedOn w:val="DefaultParagraphFont"/>
    <w:uiPriority w:val="99"/>
    <w:semiHidden/>
    <w:unhideWhenUsed/>
    <w:rsid w:val="00214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276985491">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320713">
      <w:bodyDiv w:val="1"/>
      <w:marLeft w:val="0"/>
      <w:marRight w:val="0"/>
      <w:marTop w:val="0"/>
      <w:marBottom w:val="0"/>
      <w:divBdr>
        <w:top w:val="none" w:sz="0" w:space="0" w:color="auto"/>
        <w:left w:val="none" w:sz="0" w:space="0" w:color="auto"/>
        <w:bottom w:val="none" w:sz="0" w:space="0" w:color="auto"/>
        <w:right w:val="none" w:sz="0" w:space="0" w:color="auto"/>
      </w:divBdr>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reak_edito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break_edito_template_v2.dotx</Template>
  <TotalTime>48</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Jonkers</dc:creator>
  <cp:keywords/>
  <dc:description/>
  <cp:lastModifiedBy>Lukas Jonkers</cp:lastModifiedBy>
  <cp:revision>12</cp:revision>
  <dcterms:created xsi:type="dcterms:W3CDTF">2019-07-26T08:57:00Z</dcterms:created>
  <dcterms:modified xsi:type="dcterms:W3CDTF">2019-07-26T10:04:00Z</dcterms:modified>
</cp:coreProperties>
</file>