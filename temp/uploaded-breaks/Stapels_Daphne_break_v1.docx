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48" w:rsidRPr="004D7C48" w:rsidRDefault="004D7C48" w:rsidP="004D7C48">
      <w:pPr>
        <w:spacing w:after="0" w:line="240" w:lineRule="auto"/>
        <w:rPr>
          <w:b/>
        </w:rPr>
      </w:pPr>
      <w:r w:rsidRPr="004D7C48">
        <w:rPr>
          <w:b/>
        </w:rPr>
        <w:t>Science Breaker – Stapels, Hill et al. 2018 Science</w:t>
      </w:r>
    </w:p>
    <w:p w:rsidR="004D7C48" w:rsidRDefault="004D7C48" w:rsidP="004D7C48">
      <w:pPr>
        <w:spacing w:after="0" w:line="240" w:lineRule="auto"/>
        <w:rPr>
          <w:b/>
        </w:rPr>
      </w:pPr>
      <w:bookmarkStart w:id="0" w:name="_GoBack"/>
      <w:bookmarkEnd w:id="0"/>
    </w:p>
    <w:p w:rsidR="004D7C48" w:rsidRDefault="004D7C48" w:rsidP="004D7C48">
      <w:pPr>
        <w:spacing w:after="0" w:line="240" w:lineRule="auto"/>
        <w:rPr>
          <w:b/>
        </w:rPr>
      </w:pPr>
      <w:r>
        <w:rPr>
          <w:b/>
        </w:rPr>
        <w:t xml:space="preserve">Sleeping bacteria </w:t>
      </w:r>
      <w:r w:rsidR="00254C0C">
        <w:rPr>
          <w:b/>
        </w:rPr>
        <w:t xml:space="preserve">survive antibiotics and </w:t>
      </w:r>
      <w:r>
        <w:rPr>
          <w:b/>
        </w:rPr>
        <w:t>quietly manipulate immunity</w:t>
      </w:r>
    </w:p>
    <w:p w:rsidR="004D7C48" w:rsidRPr="00254C0C" w:rsidRDefault="004D7C48" w:rsidP="004D7C48">
      <w:pPr>
        <w:spacing w:after="0" w:line="240" w:lineRule="auto"/>
      </w:pPr>
    </w:p>
    <w:p w:rsidR="00474679" w:rsidRPr="00474679" w:rsidRDefault="003B418A" w:rsidP="00FE4131">
      <w:pPr>
        <w:spacing w:after="0" w:line="240" w:lineRule="auto"/>
        <w:jc w:val="both"/>
      </w:pPr>
      <w:r>
        <w:t xml:space="preserve">Since the 1940s, </w:t>
      </w:r>
      <w:r w:rsidR="00715E83">
        <w:t>i</w:t>
      </w:r>
      <w:r w:rsidR="00370902">
        <w:t>t</w:t>
      </w:r>
      <w:r w:rsidR="00715E83">
        <w:t xml:space="preserve"> has become easier to treat </w:t>
      </w:r>
      <w:r>
        <w:t xml:space="preserve">bacterial infections due to the discovery of antibiotics. These drugs work by corrupting </w:t>
      </w:r>
      <w:r w:rsidR="00474679">
        <w:t>active processes in bacteria</w:t>
      </w:r>
      <w:r w:rsidR="000305EB">
        <w:t xml:space="preserve">, such as the ability to make DNA or proteins. By </w:t>
      </w:r>
      <w:r w:rsidR="00FE4131">
        <w:t>tak</w:t>
      </w:r>
      <w:r w:rsidR="000305EB">
        <w:t>ing</w:t>
      </w:r>
      <w:r w:rsidR="00FE4131">
        <w:t xml:space="preserve"> antibiotics when we are infected, </w:t>
      </w:r>
      <w:r w:rsidR="000305EB">
        <w:t xml:space="preserve">we kill </w:t>
      </w:r>
      <w:r w:rsidR="00FE4131">
        <w:t xml:space="preserve">most </w:t>
      </w:r>
      <w:r w:rsidR="000305EB">
        <w:t>of the invading bacteria</w:t>
      </w:r>
      <w:r w:rsidR="00FE4131">
        <w:t>. This eases the pressure on our immune system, allowing it to clean up the few live bacteria</w:t>
      </w:r>
      <w:r w:rsidR="006A1FB7">
        <w:t xml:space="preserve"> that remain</w:t>
      </w:r>
      <w:r w:rsidR="00FE4131">
        <w:t xml:space="preserve">. </w:t>
      </w:r>
    </w:p>
    <w:p w:rsidR="003B418A" w:rsidRPr="00474679" w:rsidRDefault="00474679" w:rsidP="00E9718B">
      <w:pPr>
        <w:spacing w:after="0" w:line="240" w:lineRule="auto"/>
        <w:jc w:val="both"/>
      </w:pPr>
      <w:r w:rsidRPr="00474679">
        <w:t xml:space="preserve"> </w:t>
      </w:r>
    </w:p>
    <w:p w:rsidR="00A0357F" w:rsidRPr="00B24D58" w:rsidRDefault="00254C0C" w:rsidP="00833542">
      <w:pPr>
        <w:spacing w:after="0" w:line="240" w:lineRule="auto"/>
        <w:jc w:val="both"/>
      </w:pPr>
      <w:r w:rsidRPr="00474679">
        <w:t xml:space="preserve">Even though </w:t>
      </w:r>
      <w:r w:rsidR="00E162CF" w:rsidRPr="00474679">
        <w:t xml:space="preserve">antibiotic </w:t>
      </w:r>
      <w:r w:rsidR="00E162CF" w:rsidRPr="00715E83">
        <w:t>treatment</w:t>
      </w:r>
      <w:r w:rsidRPr="00715E83">
        <w:t xml:space="preserve"> is </w:t>
      </w:r>
      <w:r w:rsidR="00976677">
        <w:t>often</w:t>
      </w:r>
      <w:r w:rsidR="00976677" w:rsidRPr="00715E83">
        <w:t xml:space="preserve"> </w:t>
      </w:r>
      <w:r w:rsidRPr="00715E83">
        <w:t xml:space="preserve">effective in limiting bacterial </w:t>
      </w:r>
      <w:r w:rsidRPr="00B24D58">
        <w:t xml:space="preserve">diseases, </w:t>
      </w:r>
      <w:r w:rsidR="00976677" w:rsidRPr="00B24D58">
        <w:t xml:space="preserve">many types of </w:t>
      </w:r>
      <w:r w:rsidRPr="00B24D58">
        <w:t xml:space="preserve">bacterial infections </w:t>
      </w:r>
      <w:r w:rsidR="00833542" w:rsidRPr="00B24D58">
        <w:t xml:space="preserve">often </w:t>
      </w:r>
      <w:r w:rsidR="00976677" w:rsidRPr="00B24D58">
        <w:t>recur</w:t>
      </w:r>
      <w:r w:rsidR="006A1FB7" w:rsidRPr="00B24D58">
        <w:t>, even</w:t>
      </w:r>
      <w:r w:rsidR="00976677" w:rsidRPr="00B24D58">
        <w:t xml:space="preserve"> </w:t>
      </w:r>
      <w:r w:rsidRPr="00B24D58">
        <w:t xml:space="preserve">after </w:t>
      </w:r>
      <w:r w:rsidR="00833542" w:rsidRPr="00B24D58">
        <w:t xml:space="preserve">antibiotic </w:t>
      </w:r>
      <w:r w:rsidRPr="00B24D58">
        <w:t xml:space="preserve">treatment. </w:t>
      </w:r>
      <w:r w:rsidR="00E162CF" w:rsidRPr="00B24D58">
        <w:t xml:space="preserve">Common examples are recurrent </w:t>
      </w:r>
      <w:r w:rsidR="006E7942" w:rsidRPr="00B24D58">
        <w:t>urinary tract infections</w:t>
      </w:r>
      <w:r w:rsidR="00976677" w:rsidRPr="00B24D58">
        <w:t>,</w:t>
      </w:r>
      <w:r w:rsidR="006E7942" w:rsidRPr="00B24D58">
        <w:t xml:space="preserve"> ear infections</w:t>
      </w:r>
      <w:r w:rsidR="00976677" w:rsidRPr="00B24D58">
        <w:t>, or most famously, tuberculosis</w:t>
      </w:r>
      <w:r w:rsidR="00B125A4" w:rsidRPr="00B24D58">
        <w:t>.</w:t>
      </w:r>
      <w:r w:rsidR="006E7942" w:rsidRPr="00B24D58">
        <w:t xml:space="preserve"> </w:t>
      </w:r>
      <w:r w:rsidRPr="00B24D58">
        <w:t xml:space="preserve">This recurrence is thought to </w:t>
      </w:r>
      <w:r w:rsidR="00E162CF" w:rsidRPr="00B24D58">
        <w:t xml:space="preserve">be caused by </w:t>
      </w:r>
      <w:r w:rsidR="00976677" w:rsidRPr="00B24D58">
        <w:t xml:space="preserve">the </w:t>
      </w:r>
      <w:r w:rsidR="00E162CF" w:rsidRPr="00B24D58">
        <w:t>reawakening of</w:t>
      </w:r>
      <w:r w:rsidRPr="00B24D58">
        <w:t xml:space="preserve"> ‘sleeping’ bacteria</w:t>
      </w:r>
      <w:r w:rsidR="00715E83" w:rsidRPr="00B24D58">
        <w:t>, called persisters</w:t>
      </w:r>
      <w:r w:rsidR="00E9718B" w:rsidRPr="00B24D58">
        <w:t xml:space="preserve">. </w:t>
      </w:r>
      <w:r w:rsidR="00976677" w:rsidRPr="00B24D58">
        <w:t xml:space="preserve">Persisters are a small subpopulation of bacteria that, while normally sensitive to antibiotics, </w:t>
      </w:r>
      <w:r w:rsidR="000305EB" w:rsidRPr="00B24D58">
        <w:t xml:space="preserve">somehow </w:t>
      </w:r>
      <w:r w:rsidR="00976677" w:rsidRPr="00B24D58">
        <w:t xml:space="preserve">manage to withstand killing by </w:t>
      </w:r>
      <w:r w:rsidR="000305EB" w:rsidRPr="00B24D58">
        <w:t xml:space="preserve">these drugs by entering into a transient </w:t>
      </w:r>
      <w:r w:rsidR="00976677" w:rsidRPr="00B24D58">
        <w:t xml:space="preserve">antibiotic-tolerant state (i.e. the ‘persister state’). </w:t>
      </w:r>
    </w:p>
    <w:p w:rsidR="00A0357F" w:rsidRPr="00B24D58" w:rsidRDefault="00A0357F" w:rsidP="00833542">
      <w:pPr>
        <w:spacing w:after="0" w:line="240" w:lineRule="auto"/>
        <w:jc w:val="both"/>
      </w:pPr>
    </w:p>
    <w:p w:rsidR="000305EB" w:rsidRPr="00B24D58" w:rsidRDefault="00976677" w:rsidP="00833542">
      <w:pPr>
        <w:spacing w:after="0" w:line="240" w:lineRule="auto"/>
        <w:jc w:val="both"/>
      </w:pPr>
      <w:r w:rsidRPr="00B24D58">
        <w:t>The persister state has usually been thought of as equivalent to a ‘sleeping’ state for bacteria. That is, bacteria are thought to</w:t>
      </w:r>
      <w:r w:rsidR="000305EB" w:rsidRPr="00B24D58">
        <w:t xml:space="preserve"> temporarily</w:t>
      </w:r>
      <w:r w:rsidRPr="00B24D58">
        <w:t xml:space="preserve"> shut down </w:t>
      </w:r>
      <w:r w:rsidR="000305EB" w:rsidRPr="00B24D58">
        <w:t>the</w:t>
      </w:r>
      <w:r w:rsidR="00370902" w:rsidRPr="00B24D58">
        <w:t>ir</w:t>
      </w:r>
      <w:r w:rsidR="000305EB" w:rsidRPr="00B24D58">
        <w:t xml:space="preserve"> </w:t>
      </w:r>
      <w:r w:rsidR="00370902" w:rsidRPr="00B24D58">
        <w:t>active</w:t>
      </w:r>
      <w:r w:rsidRPr="00B24D58">
        <w:t xml:space="preserve"> processes</w:t>
      </w:r>
      <w:r w:rsidR="000305EB" w:rsidRPr="00B24D58">
        <w:t xml:space="preserve"> that are often targets for antibiotics. So w</w:t>
      </w:r>
      <w:r w:rsidRPr="00B24D58">
        <w:t xml:space="preserve">hen </w:t>
      </w:r>
      <w:r w:rsidR="000305EB" w:rsidRPr="00B24D58">
        <w:t>bacteria enter into a persister state</w:t>
      </w:r>
      <w:r w:rsidR="002B200A" w:rsidRPr="00B24D58">
        <w:t xml:space="preserve"> and</w:t>
      </w:r>
      <w:r w:rsidR="000305EB" w:rsidRPr="00B24D58">
        <w:t xml:space="preserve"> shut down these p</w:t>
      </w:r>
      <w:r w:rsidRPr="00B24D58">
        <w:t>rocesses, the antibiotics can</w:t>
      </w:r>
      <w:r w:rsidR="00370902" w:rsidRPr="00B24D58">
        <w:t>no</w:t>
      </w:r>
      <w:r w:rsidRPr="00B24D58">
        <w:t>t work. O</w:t>
      </w:r>
      <w:r w:rsidR="00254C0C" w:rsidRPr="00B24D58">
        <w:t xml:space="preserve">nce treatment is </w:t>
      </w:r>
      <w:r w:rsidR="00833542" w:rsidRPr="00B24D58">
        <w:t>completed</w:t>
      </w:r>
      <w:r w:rsidR="00E9718B" w:rsidRPr="00B24D58">
        <w:t xml:space="preserve">, </w:t>
      </w:r>
      <w:r w:rsidR="000305EB" w:rsidRPr="00B24D58">
        <w:t xml:space="preserve">these persisters </w:t>
      </w:r>
      <w:r w:rsidR="00E162CF" w:rsidRPr="00B24D58">
        <w:t>could</w:t>
      </w:r>
      <w:r w:rsidR="00E9718B" w:rsidRPr="00B24D58">
        <w:t xml:space="preserve"> reawaken and start a new infection episode. </w:t>
      </w:r>
    </w:p>
    <w:p w:rsidR="000305EB" w:rsidRPr="00B24D58" w:rsidRDefault="000305EB" w:rsidP="00833542">
      <w:pPr>
        <w:spacing w:after="0" w:line="240" w:lineRule="auto"/>
        <w:jc w:val="both"/>
      </w:pPr>
    </w:p>
    <w:p w:rsidR="00A0357F" w:rsidRPr="00B24D58" w:rsidRDefault="00976677">
      <w:pPr>
        <w:spacing w:after="0" w:line="240" w:lineRule="auto"/>
        <w:jc w:val="both"/>
      </w:pPr>
      <w:r w:rsidRPr="00B24D58">
        <w:t>With this in mind, u</w:t>
      </w:r>
      <w:r w:rsidR="00E9718B" w:rsidRPr="00B24D58">
        <w:t xml:space="preserve">nderstanding the </w:t>
      </w:r>
      <w:r w:rsidRPr="00B24D58">
        <w:t xml:space="preserve">persister </w:t>
      </w:r>
      <w:r w:rsidR="00761000" w:rsidRPr="00B24D58">
        <w:t>state</w:t>
      </w:r>
      <w:r w:rsidRPr="00B24D58">
        <w:t xml:space="preserve"> of </w:t>
      </w:r>
      <w:r w:rsidR="00761000" w:rsidRPr="00B24D58">
        <w:t>bacteria</w:t>
      </w:r>
      <w:r w:rsidR="00E9718B" w:rsidRPr="00B24D58">
        <w:t xml:space="preserve"> might help </w:t>
      </w:r>
      <w:r w:rsidRPr="00B24D58">
        <w:t xml:space="preserve">us </w:t>
      </w:r>
      <w:r w:rsidR="00E9718B" w:rsidRPr="00B24D58">
        <w:t>design</w:t>
      </w:r>
      <w:r w:rsidR="00A0357F" w:rsidRPr="00B24D58">
        <w:t xml:space="preserve"> new</w:t>
      </w:r>
      <w:r w:rsidR="00E9718B" w:rsidRPr="00B24D58">
        <w:t xml:space="preserve"> treatment</w:t>
      </w:r>
      <w:r w:rsidR="00A0357F" w:rsidRPr="00B24D58">
        <w:t xml:space="preserve"> strategies to</w:t>
      </w:r>
      <w:r w:rsidRPr="00B24D58">
        <w:t xml:space="preserve"> completely eradicate an infection,</w:t>
      </w:r>
      <w:r w:rsidR="00A0357F" w:rsidRPr="00B24D58">
        <w:t xml:space="preserve"> </w:t>
      </w:r>
      <w:r w:rsidR="00370902" w:rsidRPr="00B24D58">
        <w:t xml:space="preserve">including </w:t>
      </w:r>
      <w:r w:rsidR="00A0357F" w:rsidRPr="00B24D58">
        <w:t>persisters</w:t>
      </w:r>
      <w:r w:rsidR="00E162CF" w:rsidRPr="00B24D58">
        <w:t>.</w:t>
      </w:r>
    </w:p>
    <w:p w:rsidR="00A0357F" w:rsidRPr="00B24D58" w:rsidRDefault="00A0357F" w:rsidP="00833542">
      <w:pPr>
        <w:spacing w:after="0" w:line="240" w:lineRule="auto"/>
        <w:jc w:val="both"/>
      </w:pPr>
    </w:p>
    <w:p w:rsidR="000305EB" w:rsidRPr="00B24D58" w:rsidRDefault="000305EB">
      <w:pPr>
        <w:spacing w:after="0" w:line="240" w:lineRule="auto"/>
        <w:jc w:val="both"/>
      </w:pPr>
      <w:r w:rsidRPr="00B24D58">
        <w:t xml:space="preserve">To better understand the persister state, we used </w:t>
      </w:r>
      <w:r w:rsidR="00EC04F5" w:rsidRPr="00B24D58">
        <w:rPr>
          <w:i/>
        </w:rPr>
        <w:t>Salmonella</w:t>
      </w:r>
      <w:r w:rsidRPr="00B24D58">
        <w:t xml:space="preserve"> as a model bacteri</w:t>
      </w:r>
      <w:r w:rsidR="00370902" w:rsidRPr="00B24D58">
        <w:t>um</w:t>
      </w:r>
      <w:r w:rsidRPr="00B24D58">
        <w:t xml:space="preserve">. </w:t>
      </w:r>
      <w:r w:rsidRPr="00B24D58">
        <w:rPr>
          <w:i/>
        </w:rPr>
        <w:t>Salmonella</w:t>
      </w:r>
      <w:r w:rsidRPr="00B24D58">
        <w:t xml:space="preserve"> </w:t>
      </w:r>
      <w:r w:rsidR="00EC04F5" w:rsidRPr="00B24D58">
        <w:t xml:space="preserve">is best known for causing food poisoning </w:t>
      </w:r>
      <w:r w:rsidR="00A0357F" w:rsidRPr="00B24D58">
        <w:t>(</w:t>
      </w:r>
      <w:r w:rsidRPr="00B24D58">
        <w:t xml:space="preserve">during infection of the </w:t>
      </w:r>
      <w:r w:rsidR="00A0357F" w:rsidRPr="00B24D58">
        <w:t xml:space="preserve">gastrointestinal </w:t>
      </w:r>
      <w:r w:rsidRPr="00B24D58">
        <w:t>tract</w:t>
      </w:r>
      <w:r w:rsidR="00A0357F" w:rsidRPr="00B24D58">
        <w:t xml:space="preserve">) </w:t>
      </w:r>
      <w:r w:rsidR="00EC04F5" w:rsidRPr="00B24D58">
        <w:t>and typhoid fever</w:t>
      </w:r>
      <w:r w:rsidR="00A0357F" w:rsidRPr="00B24D58">
        <w:t xml:space="preserve"> (</w:t>
      </w:r>
      <w:r w:rsidRPr="00B24D58">
        <w:t xml:space="preserve">during </w:t>
      </w:r>
      <w:r w:rsidR="00A0357F" w:rsidRPr="00B24D58">
        <w:t>systemic infection)</w:t>
      </w:r>
      <w:r w:rsidR="00EC04F5" w:rsidRPr="00B24D58">
        <w:t xml:space="preserve">. The primary niche of </w:t>
      </w:r>
      <w:r w:rsidR="00EC04F5" w:rsidRPr="00B24D58">
        <w:rPr>
          <w:i/>
        </w:rPr>
        <w:t>Salmonella</w:t>
      </w:r>
      <w:r w:rsidR="00EC04F5" w:rsidRPr="00B24D58">
        <w:t xml:space="preserve"> during </w:t>
      </w:r>
      <w:r w:rsidR="00A0357F" w:rsidRPr="00B24D58">
        <w:t xml:space="preserve">systemic </w:t>
      </w:r>
      <w:r w:rsidR="00EC04F5" w:rsidRPr="00B24D58">
        <w:t>infection</w:t>
      </w:r>
      <w:r w:rsidR="00A0357F" w:rsidRPr="00B24D58">
        <w:t xml:space="preserve"> </w:t>
      </w:r>
      <w:r w:rsidR="00EC04F5" w:rsidRPr="00B24D58">
        <w:t>is within macrophages</w:t>
      </w:r>
      <w:r w:rsidR="00A0357F" w:rsidRPr="00B24D58">
        <w:t xml:space="preserve"> - </w:t>
      </w:r>
      <w:r w:rsidR="00E9718B" w:rsidRPr="00B24D58">
        <w:t xml:space="preserve">immune </w:t>
      </w:r>
      <w:r w:rsidR="00EC04F5" w:rsidRPr="00B24D58">
        <w:t>cells</w:t>
      </w:r>
      <w:r w:rsidR="00E9718B" w:rsidRPr="00B24D58">
        <w:t xml:space="preserve"> </w:t>
      </w:r>
      <w:r w:rsidR="00761000" w:rsidRPr="00B24D58">
        <w:t>designed to clear bacteria and viruses. When</w:t>
      </w:r>
      <w:r w:rsidR="00E9718B" w:rsidRPr="00B24D58">
        <w:t xml:space="preserve"> </w:t>
      </w:r>
      <w:r w:rsidR="00E9718B" w:rsidRPr="00B24D58">
        <w:rPr>
          <w:i/>
        </w:rPr>
        <w:t>Salmonella</w:t>
      </w:r>
      <w:r w:rsidR="00E9718B" w:rsidRPr="00B24D58">
        <w:t xml:space="preserve"> </w:t>
      </w:r>
      <w:r w:rsidR="00761000" w:rsidRPr="00B24D58">
        <w:t xml:space="preserve">is taken up by these macrophages, </w:t>
      </w:r>
      <w:r w:rsidRPr="00B24D58">
        <w:t xml:space="preserve">many of the bacteria </w:t>
      </w:r>
      <w:r w:rsidR="00A0357F" w:rsidRPr="00B24D58">
        <w:t xml:space="preserve">react by entering into the antibiotic-tolerant persister state. </w:t>
      </w:r>
      <w:r w:rsidRPr="00B24D58">
        <w:t>W</w:t>
      </w:r>
      <w:r w:rsidR="00A0357F" w:rsidRPr="00B24D58">
        <w:t>hile antibiotics can</w:t>
      </w:r>
      <w:r w:rsidR="00370902" w:rsidRPr="00B24D58">
        <w:t>no</w:t>
      </w:r>
      <w:r w:rsidR="00A0357F" w:rsidRPr="00B24D58">
        <w:t xml:space="preserve">t kill these persisters, </w:t>
      </w:r>
      <w:r w:rsidR="00E70C91" w:rsidRPr="00B24D58">
        <w:t xml:space="preserve">one might </w:t>
      </w:r>
      <w:r w:rsidR="002B200A" w:rsidRPr="00B24D58">
        <w:t>assume</w:t>
      </w:r>
      <w:r w:rsidR="00E70C91" w:rsidRPr="00B24D58">
        <w:t xml:space="preserve"> that </w:t>
      </w:r>
      <w:r w:rsidR="00370902" w:rsidRPr="00B24D58">
        <w:t xml:space="preserve">at least the macrophage, specialised in killing of bacteria, could </w:t>
      </w:r>
      <w:r w:rsidR="00E70C91" w:rsidRPr="00B24D58">
        <w:t xml:space="preserve">cope with these supposedly </w:t>
      </w:r>
      <w:r w:rsidR="002B200A" w:rsidRPr="00B24D58">
        <w:t>‘sleeping’ persister</w:t>
      </w:r>
      <w:r w:rsidR="00E70C91" w:rsidRPr="00B24D58">
        <w:t xml:space="preserve"> bacteria? </w:t>
      </w:r>
    </w:p>
    <w:p w:rsidR="000305EB" w:rsidRPr="00B24D58" w:rsidRDefault="000305EB">
      <w:pPr>
        <w:spacing w:after="0" w:line="240" w:lineRule="auto"/>
        <w:jc w:val="both"/>
      </w:pPr>
    </w:p>
    <w:p w:rsidR="00E70C91" w:rsidRPr="00B24D58" w:rsidRDefault="000305EB">
      <w:pPr>
        <w:spacing w:after="0" w:line="240" w:lineRule="auto"/>
        <w:jc w:val="both"/>
      </w:pPr>
      <w:r w:rsidRPr="00B24D58">
        <w:t>Surprisingly, the answer is no. Somehow, someway, these supposedly ‘sleeping’ persisters survive. But how?</w:t>
      </w:r>
    </w:p>
    <w:p w:rsidR="00E70C91" w:rsidRPr="00B24D58" w:rsidRDefault="00E70C91">
      <w:pPr>
        <w:spacing w:after="0" w:line="240" w:lineRule="auto"/>
        <w:jc w:val="both"/>
      </w:pPr>
    </w:p>
    <w:p w:rsidR="00254C0C" w:rsidRPr="00B24D58" w:rsidRDefault="002B200A">
      <w:pPr>
        <w:spacing w:after="0" w:line="240" w:lineRule="auto"/>
        <w:jc w:val="both"/>
      </w:pPr>
      <w:r w:rsidRPr="00B24D58">
        <w:t xml:space="preserve">We </w:t>
      </w:r>
      <w:r w:rsidR="000346B2" w:rsidRPr="00B24D58">
        <w:t>hypothesised that possibly t</w:t>
      </w:r>
      <w:r w:rsidR="00E70C91" w:rsidRPr="00B24D58">
        <w:t>hese so-called ‘sleeping’ persisters were</w:t>
      </w:r>
      <w:r w:rsidR="000346B2" w:rsidRPr="00B24D58">
        <w:t xml:space="preserve"> </w:t>
      </w:r>
      <w:r w:rsidR="00E70C91" w:rsidRPr="00B24D58">
        <w:t>n</w:t>
      </w:r>
      <w:r w:rsidR="000346B2" w:rsidRPr="00B24D58">
        <w:t>o</w:t>
      </w:r>
      <w:r w:rsidR="00E70C91" w:rsidRPr="00B24D58">
        <w:t>t actually sleeping</w:t>
      </w:r>
      <w:r w:rsidR="000346B2" w:rsidRPr="00B24D58">
        <w:t>.</w:t>
      </w:r>
      <w:r w:rsidR="00E70C91" w:rsidRPr="00B24D58">
        <w:t xml:space="preserve"> What if, q</w:t>
      </w:r>
      <w:r w:rsidR="00833542" w:rsidRPr="00B24D58">
        <w:t>uietly</w:t>
      </w:r>
      <w:r w:rsidR="00E70C91" w:rsidRPr="00B24D58">
        <w:t xml:space="preserve">, </w:t>
      </w:r>
      <w:r w:rsidR="000346B2" w:rsidRPr="00B24D58">
        <w:t xml:space="preserve">persisters </w:t>
      </w:r>
      <w:r w:rsidR="00E70C91" w:rsidRPr="00B24D58">
        <w:t>were</w:t>
      </w:r>
      <w:r w:rsidR="00833542" w:rsidRPr="00B24D58">
        <w:t xml:space="preserve"> manipulat</w:t>
      </w:r>
      <w:r w:rsidR="00E70C91" w:rsidRPr="00B24D58">
        <w:t xml:space="preserve">ing our </w:t>
      </w:r>
      <w:r w:rsidR="00833542" w:rsidRPr="00B24D58">
        <w:t xml:space="preserve">immune </w:t>
      </w:r>
      <w:r w:rsidR="00E70C91" w:rsidRPr="00B24D58">
        <w:t>cells</w:t>
      </w:r>
      <w:r w:rsidR="00833542" w:rsidRPr="00B24D58">
        <w:t xml:space="preserve"> to avoid </w:t>
      </w:r>
      <w:r w:rsidR="00E70C91" w:rsidRPr="00B24D58">
        <w:t xml:space="preserve">being destroyed instead? </w:t>
      </w:r>
      <w:r w:rsidR="00833542" w:rsidRPr="00B24D58">
        <w:t xml:space="preserve"> </w:t>
      </w:r>
    </w:p>
    <w:p w:rsidR="00E9718B" w:rsidRPr="00B24D58" w:rsidRDefault="00E9718B" w:rsidP="00833542">
      <w:pPr>
        <w:spacing w:after="0" w:line="240" w:lineRule="auto"/>
        <w:jc w:val="both"/>
      </w:pPr>
    </w:p>
    <w:p w:rsidR="002B200A" w:rsidRPr="00B24D58" w:rsidRDefault="00E70C91" w:rsidP="00833542">
      <w:pPr>
        <w:spacing w:after="0" w:line="240" w:lineRule="auto"/>
        <w:jc w:val="both"/>
      </w:pPr>
      <w:r w:rsidRPr="00B24D58">
        <w:t>To test this</w:t>
      </w:r>
      <w:r w:rsidR="00833542" w:rsidRPr="00B24D58">
        <w:t>, we analysed the active processes in both the</w:t>
      </w:r>
      <w:r w:rsidR="00244FCD" w:rsidRPr="00B24D58">
        <w:t xml:space="preserve"> persister bacteria and in the immune cells. In every living cell, </w:t>
      </w:r>
      <w:r w:rsidR="003B418A" w:rsidRPr="00B24D58">
        <w:t xml:space="preserve">a signature </w:t>
      </w:r>
      <w:r w:rsidR="002B200A" w:rsidRPr="00B24D58">
        <w:t xml:space="preserve">for </w:t>
      </w:r>
      <w:r w:rsidR="003B418A" w:rsidRPr="00B24D58">
        <w:t xml:space="preserve">all active processes </w:t>
      </w:r>
      <w:r w:rsidR="002B200A" w:rsidRPr="00B24D58">
        <w:t xml:space="preserve">going on at that </w:t>
      </w:r>
      <w:r w:rsidR="003B418A" w:rsidRPr="00B24D58">
        <w:t xml:space="preserve">time is </w:t>
      </w:r>
      <w:r w:rsidR="002B200A" w:rsidRPr="00B24D58">
        <w:t xml:space="preserve">represented </w:t>
      </w:r>
      <w:r w:rsidR="003B418A" w:rsidRPr="00B24D58">
        <w:t xml:space="preserve">by </w:t>
      </w:r>
      <w:r w:rsidR="00244FCD" w:rsidRPr="00B24D58">
        <w:t xml:space="preserve">the type and amount of specific RNA molecules. We </w:t>
      </w:r>
      <w:r w:rsidR="003B418A" w:rsidRPr="00B24D58">
        <w:t>read</w:t>
      </w:r>
      <w:r w:rsidR="00244FCD" w:rsidRPr="00B24D58">
        <w:t xml:space="preserve"> this RNA signature </w:t>
      </w:r>
      <w:r w:rsidR="003B418A" w:rsidRPr="00B24D58">
        <w:t xml:space="preserve">from both the host immune cells and bacterial persister cells by a technique called RNA-sequencing. </w:t>
      </w:r>
      <w:r w:rsidR="006E7942" w:rsidRPr="00B24D58">
        <w:t>Our analysis</w:t>
      </w:r>
      <w:r w:rsidR="00833542" w:rsidRPr="00B24D58">
        <w:t xml:space="preserve"> showed us that</w:t>
      </w:r>
      <w:r w:rsidRPr="00B24D58">
        <w:t xml:space="preserve"> macrophages </w:t>
      </w:r>
      <w:r w:rsidR="003B418A" w:rsidRPr="00B24D58">
        <w:t>that harbour</w:t>
      </w:r>
      <w:r w:rsidRPr="00B24D58">
        <w:t xml:space="preserve"> the</w:t>
      </w:r>
      <w:r w:rsidR="003B418A" w:rsidRPr="00B24D58">
        <w:t xml:space="preserve"> persister bacteria </w:t>
      </w:r>
      <w:r w:rsidR="006A1FB7" w:rsidRPr="00B24D58">
        <w:t xml:space="preserve">initially </w:t>
      </w:r>
      <w:r w:rsidR="003B418A" w:rsidRPr="00B24D58">
        <w:t xml:space="preserve">activate processes </w:t>
      </w:r>
      <w:r w:rsidRPr="00B24D58">
        <w:t>aimed at destroying the</w:t>
      </w:r>
      <w:r w:rsidR="003B418A" w:rsidRPr="00B24D58">
        <w:t xml:space="preserve"> </w:t>
      </w:r>
      <w:r w:rsidR="006A1FB7" w:rsidRPr="00B24D58">
        <w:t>persisters</w:t>
      </w:r>
      <w:r w:rsidR="003B418A" w:rsidRPr="00B24D58">
        <w:t>.</w:t>
      </w:r>
      <w:r w:rsidR="002B200A" w:rsidRPr="00B24D58">
        <w:t xml:space="preserve"> </w:t>
      </w:r>
    </w:p>
    <w:p w:rsidR="002B200A" w:rsidRPr="00B24D58" w:rsidRDefault="002B200A" w:rsidP="00833542">
      <w:pPr>
        <w:spacing w:after="0" w:line="240" w:lineRule="auto"/>
        <w:jc w:val="both"/>
      </w:pPr>
    </w:p>
    <w:p w:rsidR="002B200A" w:rsidRPr="00B24D58" w:rsidRDefault="002B200A" w:rsidP="00833542">
      <w:pPr>
        <w:spacing w:after="0" w:line="240" w:lineRule="auto"/>
        <w:jc w:val="both"/>
      </w:pPr>
      <w:r w:rsidRPr="00B24D58">
        <w:t xml:space="preserve">So why are the persisters not killed? </w:t>
      </w:r>
    </w:p>
    <w:p w:rsidR="002B200A" w:rsidRPr="00B24D58" w:rsidRDefault="002B200A" w:rsidP="00833542">
      <w:pPr>
        <w:spacing w:after="0" w:line="240" w:lineRule="auto"/>
        <w:jc w:val="both"/>
      </w:pPr>
    </w:p>
    <w:p w:rsidR="006A1FB7" w:rsidRPr="00B24D58" w:rsidRDefault="000346B2" w:rsidP="00833542">
      <w:pPr>
        <w:spacing w:after="0" w:line="240" w:lineRule="auto"/>
        <w:jc w:val="both"/>
      </w:pPr>
      <w:r w:rsidRPr="00B24D58">
        <w:t>O</w:t>
      </w:r>
      <w:r w:rsidR="003B418A" w:rsidRPr="00B24D58">
        <w:t>ur analysis</w:t>
      </w:r>
      <w:r w:rsidR="006A1FB7" w:rsidRPr="00B24D58">
        <w:t xml:space="preserve"> also</w:t>
      </w:r>
      <w:r w:rsidR="00833542" w:rsidRPr="00B24D58">
        <w:t xml:space="preserve"> showed that</w:t>
      </w:r>
      <w:r w:rsidR="006A1FB7" w:rsidRPr="00B24D58">
        <w:t>, rather than ‘sleeping’, the antibiotic-tolerant persisters are in fact very much active. Specifically, in response to the macrophages trying to kill them,</w:t>
      </w:r>
      <w:r w:rsidR="00833542" w:rsidRPr="00B24D58">
        <w:t xml:space="preserve"> the bacteria </w:t>
      </w:r>
      <w:r w:rsidR="006A1FB7" w:rsidRPr="00B24D58">
        <w:t xml:space="preserve">strike </w:t>
      </w:r>
      <w:r w:rsidR="006A1FB7" w:rsidRPr="00B24D58">
        <w:lastRenderedPageBreak/>
        <w:t xml:space="preserve">back, synthesizing and releasing small proteins directly inside the macrophages. These small proteins function to </w:t>
      </w:r>
      <w:r w:rsidR="00E9718B" w:rsidRPr="00B24D58">
        <w:t xml:space="preserve">weaken </w:t>
      </w:r>
      <w:r w:rsidR="006A1FB7" w:rsidRPr="00B24D58">
        <w:t xml:space="preserve">the macrophage </w:t>
      </w:r>
      <w:r w:rsidR="00E9718B" w:rsidRPr="00B24D58">
        <w:t>immune response</w:t>
      </w:r>
      <w:r w:rsidR="006A1FB7" w:rsidRPr="00B24D58">
        <w:t>, considerably dampening its bacteria-killing capabilities</w:t>
      </w:r>
      <w:r w:rsidR="00833542" w:rsidRPr="00B24D58">
        <w:t>.</w:t>
      </w:r>
      <w:r w:rsidR="00E9718B" w:rsidRPr="00B24D58">
        <w:t xml:space="preserve"> </w:t>
      </w:r>
    </w:p>
    <w:p w:rsidR="002B200A" w:rsidRPr="00B24D58" w:rsidRDefault="002B200A" w:rsidP="00833542">
      <w:pPr>
        <w:spacing w:after="0" w:line="240" w:lineRule="auto"/>
        <w:jc w:val="both"/>
      </w:pPr>
    </w:p>
    <w:p w:rsidR="00E9718B" w:rsidRPr="00B24D58" w:rsidRDefault="00E9718B" w:rsidP="00833542">
      <w:pPr>
        <w:spacing w:after="0" w:line="240" w:lineRule="auto"/>
        <w:jc w:val="both"/>
      </w:pPr>
      <w:r w:rsidRPr="00B24D58">
        <w:t xml:space="preserve">This is quite different from the persisters that had been discovered in 1944, surviving in laboratory culture medium, which are thought to be in a </w:t>
      </w:r>
      <w:r w:rsidR="003B418A" w:rsidRPr="00B24D58">
        <w:t>dormant ‘</w:t>
      </w:r>
      <w:r w:rsidRPr="00B24D58">
        <w:t>winter sleep</w:t>
      </w:r>
      <w:r w:rsidR="003B418A" w:rsidRPr="00B24D58">
        <w:t>’</w:t>
      </w:r>
      <w:r w:rsidRPr="00B24D58">
        <w:t xml:space="preserve"> state</w:t>
      </w:r>
      <w:r w:rsidR="002B200A" w:rsidRPr="00B24D58">
        <w:t>,</w:t>
      </w:r>
      <w:r w:rsidRPr="00B24D58">
        <w:t xml:space="preserve"> and </w:t>
      </w:r>
      <w:r w:rsidR="002B200A" w:rsidRPr="00B24D58">
        <w:t xml:space="preserve">thus </w:t>
      </w:r>
      <w:r w:rsidRPr="00B24D58">
        <w:t>completely inactive.</w:t>
      </w:r>
      <w:r w:rsidR="006A1FB7" w:rsidRPr="00B24D58">
        <w:t xml:space="preserve"> </w:t>
      </w:r>
      <w:r w:rsidR="003B418A" w:rsidRPr="00B24D58">
        <w:t>Our</w:t>
      </w:r>
      <w:r w:rsidRPr="00B24D58">
        <w:t xml:space="preserve"> results </w:t>
      </w:r>
      <w:r w:rsidR="003B418A" w:rsidRPr="00B24D58">
        <w:t xml:space="preserve">now </w:t>
      </w:r>
      <w:r w:rsidRPr="00B24D58">
        <w:t xml:space="preserve">show that persister bacteria are not completely dormant in the human body. </w:t>
      </w:r>
      <w:r w:rsidR="002B200A" w:rsidRPr="00B24D58">
        <w:t>Rather</w:t>
      </w:r>
      <w:r w:rsidRPr="00B24D58">
        <w:t xml:space="preserve">, they weaken </w:t>
      </w:r>
      <w:r w:rsidR="006A1FB7" w:rsidRPr="00B24D58">
        <w:t xml:space="preserve">the </w:t>
      </w:r>
      <w:r w:rsidR="00CE6802" w:rsidRPr="00B24D58">
        <w:t>defence mounted by</w:t>
      </w:r>
      <w:r w:rsidRPr="00B24D58">
        <w:t xml:space="preserve"> </w:t>
      </w:r>
      <w:r w:rsidR="006A1FB7" w:rsidRPr="00B24D58">
        <w:t>our immune cells</w:t>
      </w:r>
      <w:r w:rsidRPr="00B24D58">
        <w:t>. This means that when antibiotic treatment is completed, the</w:t>
      </w:r>
      <w:r w:rsidR="006A1FB7" w:rsidRPr="00B24D58">
        <w:t>se persisters</w:t>
      </w:r>
      <w:r w:rsidRPr="00B24D58">
        <w:t xml:space="preserve"> might have created a much more favourable environment for their own </w:t>
      </w:r>
      <w:r w:rsidR="006A1FB7" w:rsidRPr="00B24D58">
        <w:t>relapse</w:t>
      </w:r>
      <w:r w:rsidRPr="00B24D58">
        <w:t>, or even</w:t>
      </w:r>
      <w:r w:rsidR="000346B2" w:rsidRPr="00B24D58">
        <w:t xml:space="preserve"> for</w:t>
      </w:r>
      <w:r w:rsidR="006A1FB7" w:rsidRPr="00B24D58">
        <w:t xml:space="preserve"> infection by</w:t>
      </w:r>
      <w:r w:rsidRPr="00B24D58">
        <w:t xml:space="preserve"> other bacteria or viruses.</w:t>
      </w:r>
    </w:p>
    <w:p w:rsidR="00D83E57" w:rsidRPr="00B24D58" w:rsidRDefault="00D83E57" w:rsidP="00833542">
      <w:pPr>
        <w:spacing w:after="0" w:line="240" w:lineRule="auto"/>
        <w:jc w:val="both"/>
      </w:pPr>
    </w:p>
    <w:p w:rsidR="003B418A" w:rsidRPr="00B24D58" w:rsidRDefault="00D83E57" w:rsidP="00D83E57">
      <w:pPr>
        <w:spacing w:after="0" w:line="240" w:lineRule="auto"/>
        <w:jc w:val="both"/>
      </w:pPr>
      <w:r w:rsidRPr="00B24D58">
        <w:t xml:space="preserve">Despite this horrible thought, it also opens up avenues to </w:t>
      </w:r>
      <w:r w:rsidR="000346B2" w:rsidRPr="00B24D58">
        <w:t>eradicate</w:t>
      </w:r>
      <w:r w:rsidRPr="00B24D58">
        <w:t xml:space="preserve"> persisters</w:t>
      </w:r>
      <w:r w:rsidR="006A1FB7" w:rsidRPr="00B24D58">
        <w:t>. S</w:t>
      </w:r>
      <w:r w:rsidRPr="00B24D58">
        <w:t>ince persisters that do</w:t>
      </w:r>
      <w:r w:rsidR="003B418A" w:rsidRPr="00B24D58">
        <w:t xml:space="preserve"> </w:t>
      </w:r>
      <w:r w:rsidRPr="00B24D58">
        <w:t>n</w:t>
      </w:r>
      <w:r w:rsidR="003B418A" w:rsidRPr="00B24D58">
        <w:t>o</w:t>
      </w:r>
      <w:r w:rsidRPr="00B24D58">
        <w:t>t manipulate macrophages will be killed by these immune cells</w:t>
      </w:r>
      <w:r w:rsidR="006A1FB7" w:rsidRPr="00B24D58">
        <w:t xml:space="preserve">, </w:t>
      </w:r>
      <w:r w:rsidR="000346B2" w:rsidRPr="00B24D58">
        <w:t>inhibiting this</w:t>
      </w:r>
      <w:r w:rsidR="006A1FB7" w:rsidRPr="00B24D58">
        <w:t xml:space="preserve"> </w:t>
      </w:r>
      <w:r w:rsidR="000346B2" w:rsidRPr="00B24D58">
        <w:t>activity of</w:t>
      </w:r>
      <w:r w:rsidR="006A1FB7" w:rsidRPr="00B24D58">
        <w:t xml:space="preserve"> persisters, in theory, </w:t>
      </w:r>
      <w:r w:rsidR="000346B2" w:rsidRPr="00B24D58">
        <w:t xml:space="preserve">would equip </w:t>
      </w:r>
      <w:r w:rsidRPr="00B24D58">
        <w:t>our immune cells to efficiently clear hard-to-treat infections</w:t>
      </w:r>
      <w:r w:rsidR="006A1FB7" w:rsidRPr="00B24D58">
        <w:t xml:space="preserve"> once and for all</w:t>
      </w:r>
      <w:r w:rsidRPr="00B24D58">
        <w:t>.</w:t>
      </w:r>
    </w:p>
    <w:p w:rsidR="002D61C2" w:rsidRPr="00B24D58" w:rsidRDefault="002D61C2" w:rsidP="00474679"/>
    <w:sectPr w:rsidR="002D61C2" w:rsidRPr="00B2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ll, Peter W S">
    <w15:presenceInfo w15:providerId="AD" w15:userId="S-1-5-21-243037206-41955558-561332275-124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BB"/>
    <w:rsid w:val="000305EB"/>
    <w:rsid w:val="000346B2"/>
    <w:rsid w:val="00244FCD"/>
    <w:rsid w:val="00254C0C"/>
    <w:rsid w:val="002B200A"/>
    <w:rsid w:val="002D61C2"/>
    <w:rsid w:val="00370902"/>
    <w:rsid w:val="003B418A"/>
    <w:rsid w:val="003E0A5F"/>
    <w:rsid w:val="00474679"/>
    <w:rsid w:val="004D7C48"/>
    <w:rsid w:val="005C068D"/>
    <w:rsid w:val="006A1FB7"/>
    <w:rsid w:val="006B2F69"/>
    <w:rsid w:val="006E346F"/>
    <w:rsid w:val="006E7942"/>
    <w:rsid w:val="00715E83"/>
    <w:rsid w:val="00761000"/>
    <w:rsid w:val="00833542"/>
    <w:rsid w:val="008B0B61"/>
    <w:rsid w:val="00976677"/>
    <w:rsid w:val="009A13BB"/>
    <w:rsid w:val="009F5CE2"/>
    <w:rsid w:val="00A0357F"/>
    <w:rsid w:val="00A6229A"/>
    <w:rsid w:val="00A9430D"/>
    <w:rsid w:val="00B125A4"/>
    <w:rsid w:val="00B24D58"/>
    <w:rsid w:val="00CE6802"/>
    <w:rsid w:val="00D83E57"/>
    <w:rsid w:val="00E162CF"/>
    <w:rsid w:val="00E70C91"/>
    <w:rsid w:val="00E9718B"/>
    <w:rsid w:val="00EC04F5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9A1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A13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abstract">
    <w:name w:val="abstract"/>
    <w:basedOn w:val="Standaard"/>
    <w:rsid w:val="009A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unhideWhenUsed/>
    <w:rsid w:val="009A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9A13BB"/>
    <w:rPr>
      <w:color w:val="0000FF"/>
      <w:u w:val="single"/>
    </w:rPr>
  </w:style>
  <w:style w:type="character" w:customStyle="1" w:styleId="quotation">
    <w:name w:val="quotation"/>
    <w:basedOn w:val="Standaardalinea-lettertype"/>
    <w:rsid w:val="009A13BB"/>
  </w:style>
  <w:style w:type="character" w:customStyle="1" w:styleId="quoted-from">
    <w:name w:val="quoted-from"/>
    <w:basedOn w:val="Standaardalinea-lettertype"/>
    <w:rsid w:val="009A13BB"/>
  </w:style>
  <w:style w:type="character" w:customStyle="1" w:styleId="quoted-from-title">
    <w:name w:val="quoted-from-title"/>
    <w:basedOn w:val="Standaardalinea-lettertype"/>
    <w:rsid w:val="009A13BB"/>
  </w:style>
  <w:style w:type="character" w:customStyle="1" w:styleId="Kop1Char">
    <w:name w:val="Kop 1 Char"/>
    <w:basedOn w:val="Standaardalinea-lettertype"/>
    <w:link w:val="Kop1"/>
    <w:uiPriority w:val="9"/>
    <w:rsid w:val="00A94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3B418A"/>
    <w:rPr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03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357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9A1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A13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abstract">
    <w:name w:val="abstract"/>
    <w:basedOn w:val="Standaard"/>
    <w:rsid w:val="009A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unhideWhenUsed/>
    <w:rsid w:val="009A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9A13BB"/>
    <w:rPr>
      <w:color w:val="0000FF"/>
      <w:u w:val="single"/>
    </w:rPr>
  </w:style>
  <w:style w:type="character" w:customStyle="1" w:styleId="quotation">
    <w:name w:val="quotation"/>
    <w:basedOn w:val="Standaardalinea-lettertype"/>
    <w:rsid w:val="009A13BB"/>
  </w:style>
  <w:style w:type="character" w:customStyle="1" w:styleId="quoted-from">
    <w:name w:val="quoted-from"/>
    <w:basedOn w:val="Standaardalinea-lettertype"/>
    <w:rsid w:val="009A13BB"/>
  </w:style>
  <w:style w:type="character" w:customStyle="1" w:styleId="quoted-from-title">
    <w:name w:val="quoted-from-title"/>
    <w:basedOn w:val="Standaardalinea-lettertype"/>
    <w:rsid w:val="009A13BB"/>
  </w:style>
  <w:style w:type="character" w:customStyle="1" w:styleId="Kop1Char">
    <w:name w:val="Kop 1 Char"/>
    <w:basedOn w:val="Standaardalinea-lettertype"/>
    <w:link w:val="Kop1"/>
    <w:uiPriority w:val="9"/>
    <w:rsid w:val="00A94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3B418A"/>
    <w:rPr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03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3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378">
          <w:blockQuote w:val="1"/>
          <w:marLeft w:val="0"/>
          <w:marRight w:val="300"/>
          <w:marTop w:val="0"/>
          <w:marBottom w:val="240"/>
          <w:divBdr>
            <w:top w:val="dotted" w:sz="6" w:space="11" w:color="B1B1B1"/>
            <w:left w:val="none" w:sz="0" w:space="0" w:color="auto"/>
            <w:bottom w:val="dotted" w:sz="6" w:space="11" w:color="B1B1B1"/>
            <w:right w:val="none" w:sz="0" w:space="0" w:color="auto"/>
          </w:divBdr>
        </w:div>
      </w:divsChild>
    </w:div>
    <w:div w:id="71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B4369CDA</Template>
  <TotalTime>0</TotalTime>
  <Pages>2</Pages>
  <Words>704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Imperial College London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Stapels, D</dc:creator>
  <cp:lastModifiedBy>Stapels, D</cp:lastModifiedBy>
  <cp:revision>3</cp:revision>
  <dcterms:created xsi:type="dcterms:W3CDTF">2019-01-22T19:57:00Z</dcterms:created>
  <dcterms:modified xsi:type="dcterms:W3CDTF">2019-02-12T13:10:00Z</dcterms:modified>
</cp:coreProperties>
</file>